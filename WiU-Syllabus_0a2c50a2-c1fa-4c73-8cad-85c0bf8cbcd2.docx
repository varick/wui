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FFB" w:rsidRPr="005C3951" w:rsidRDefault="00023FFB" w:rsidP="005C3951">
      <w:pPr>
        <w:pStyle w:val="ChapterTitle"/>
        <w:rPr>
          <w:color w:val="365F91" w:themeColor="accent1" w:themeShade="BF"/>
        </w:rPr>
      </w:pPr>
      <w:r w:rsidRPr="005C3951">
        <w:rPr>
          <w:color w:val="365F91" w:themeColor="accent1" w:themeShade="BF"/>
        </w:rPr>
        <w:t>Course Syllabus</w:t>
      </w:r>
    </w:p>
    <w:p w:rsidR="00733A4F" w:rsidRPr="005C3951" w:rsidRDefault="00AF29C2" w:rsidP="00622B65">
      <w:pPr>
        <w:pStyle w:val="Heading1"/>
        <w:rPr>
          <w:color w:val="365F91" w:themeColor="accent1" w:themeShade="BF"/>
        </w:rPr>
      </w:pPr>
      <w:r w:rsidRPr="005C3951">
        <w:rPr>
          <w:color w:val="365F91" w:themeColor="accent1" w:themeShade="BF"/>
        </w:rPr>
        <w:t>Course Name</w:t>
      </w:r>
    </w:p>
    <w:p w:rsidR="00A227F3" w:rsidRDefault="006F24D8" w:rsidP="00A227F3">
      <w:pPr>
        <w:pStyle w:val="Normal2"/>
      </w:pPr>
      <w:r>
        <w:t>Web Interface &amp; Usability</w:t>
      </w:r>
    </w:p>
    <w:p w:rsidR="004F26D2" w:rsidRPr="00733A4F" w:rsidRDefault="0094246F" w:rsidP="00A227F3">
      <w:r>
        <w:fldChar w:fldCharType="begin">
          <w:ffData>
            <w:name w:val="Text1"/>
            <w:enabled/>
            <w:calcOnExit w:val="0"/>
            <w:textInput/>
          </w:ffData>
        </w:fldChar>
      </w:r>
      <w:bookmarkStart w:id="0" w:name="Text1"/>
      <w:r w:rsidR="00733A4F">
        <w:instrText xml:space="preserve"> FORMTEXT </w:instrText>
      </w:r>
      <w:r>
        <w:fldChar w:fldCharType="end"/>
      </w:r>
      <w:bookmarkEnd w:id="0"/>
    </w:p>
    <w:p w:rsidR="00AF29C2" w:rsidRPr="005C3951" w:rsidRDefault="00AF29C2" w:rsidP="00FC35CA">
      <w:pPr>
        <w:pStyle w:val="Heading1"/>
        <w:rPr>
          <w:color w:val="365F91" w:themeColor="accent1" w:themeShade="BF"/>
        </w:rPr>
      </w:pPr>
      <w:r w:rsidRPr="005C3951">
        <w:rPr>
          <w:color w:val="365F91" w:themeColor="accent1" w:themeShade="BF"/>
        </w:rPr>
        <w:t>Contact Information</w:t>
      </w:r>
    </w:p>
    <w:tbl>
      <w:tblPr>
        <w:tblStyle w:val="TableGrid"/>
        <w:tblW w:w="0" w:type="auto"/>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Look w:val="00BF"/>
      </w:tblPr>
      <w:tblGrid>
        <w:gridCol w:w="3078"/>
        <w:gridCol w:w="5778"/>
      </w:tblGrid>
      <w:tr w:rsidR="00E64A66" w:rsidRPr="00E64A66">
        <w:tc>
          <w:tcPr>
            <w:tcW w:w="3078" w:type="dxa"/>
          </w:tcPr>
          <w:p w:rsidR="00E64A66" w:rsidRPr="00E64A66" w:rsidRDefault="00E64A66" w:rsidP="006F2C2A">
            <w:pPr>
              <w:pStyle w:val="Normal2"/>
            </w:pPr>
            <w:r w:rsidRPr="00E64A66">
              <w:t xml:space="preserve">Catalog Course Code: </w:t>
            </w:r>
          </w:p>
        </w:tc>
        <w:tc>
          <w:tcPr>
            <w:tcW w:w="5778" w:type="dxa"/>
          </w:tcPr>
          <w:p w:rsidR="00E64A66" w:rsidRPr="00E64A66" w:rsidRDefault="00F363DD" w:rsidP="00594B19">
            <w:pPr>
              <w:pStyle w:val="ContactInformation"/>
            </w:pPr>
            <w:r>
              <w:t xml:space="preserve">WDD </w:t>
            </w:r>
            <w:r w:rsidR="00594B19">
              <w:t>141</w:t>
            </w:r>
          </w:p>
        </w:tc>
      </w:tr>
      <w:tr w:rsidR="00E64A66" w:rsidRPr="00E64A66">
        <w:tc>
          <w:tcPr>
            <w:tcW w:w="3078" w:type="dxa"/>
          </w:tcPr>
          <w:p w:rsidR="00E64A66" w:rsidRPr="00E64A66" w:rsidRDefault="00E64A66" w:rsidP="006F2C2A">
            <w:pPr>
              <w:pStyle w:val="Normal2"/>
            </w:pPr>
            <w:r w:rsidRPr="00E64A66">
              <w:t xml:space="preserve">Three-Letter Course Abbreviation: </w:t>
            </w:r>
          </w:p>
        </w:tc>
        <w:tc>
          <w:tcPr>
            <w:tcW w:w="5778" w:type="dxa"/>
          </w:tcPr>
          <w:p w:rsidR="00E64A66" w:rsidRPr="00E64A66" w:rsidRDefault="00F363DD" w:rsidP="007A39CB">
            <w:pPr>
              <w:pStyle w:val="ContactInformation"/>
            </w:pPr>
            <w:r>
              <w:t>WIU</w:t>
            </w:r>
          </w:p>
        </w:tc>
      </w:tr>
      <w:tr w:rsidR="00E64A66" w:rsidRPr="00E64A66">
        <w:tc>
          <w:tcPr>
            <w:tcW w:w="3078" w:type="dxa"/>
          </w:tcPr>
          <w:p w:rsidR="00E64A66" w:rsidRPr="00E64A66" w:rsidRDefault="00E64A66" w:rsidP="006F2C2A">
            <w:pPr>
              <w:pStyle w:val="Normal2"/>
            </w:pPr>
            <w:r w:rsidRPr="00E64A66">
              <w:t xml:space="preserve">Instructor: </w:t>
            </w:r>
          </w:p>
        </w:tc>
        <w:tc>
          <w:tcPr>
            <w:tcW w:w="5778" w:type="dxa"/>
          </w:tcPr>
          <w:p w:rsidR="00E64A66" w:rsidRPr="00E64A66" w:rsidRDefault="00D629D9" w:rsidP="007A39CB">
            <w:pPr>
              <w:pStyle w:val="ContactInformation"/>
            </w:pPr>
            <w:r>
              <w:t xml:space="preserve">Michelle </w:t>
            </w:r>
            <w:proofErr w:type="spellStart"/>
            <w:r>
              <w:t>Coutinho</w:t>
            </w:r>
            <w:proofErr w:type="spellEnd"/>
          </w:p>
        </w:tc>
      </w:tr>
      <w:tr w:rsidR="00E64A66" w:rsidRPr="00E64A66">
        <w:tc>
          <w:tcPr>
            <w:tcW w:w="3078" w:type="dxa"/>
          </w:tcPr>
          <w:p w:rsidR="00E64A66" w:rsidRPr="00E64A66" w:rsidRDefault="00E64A66" w:rsidP="006F2C2A">
            <w:pPr>
              <w:pStyle w:val="Normal2"/>
            </w:pPr>
            <w:r w:rsidRPr="00E64A66">
              <w:t xml:space="preserve">Telephone: </w:t>
            </w:r>
          </w:p>
        </w:tc>
        <w:tc>
          <w:tcPr>
            <w:tcW w:w="5778" w:type="dxa"/>
          </w:tcPr>
          <w:p w:rsidR="00E64A66" w:rsidRPr="00E64A66" w:rsidRDefault="00D629D9" w:rsidP="00D629D9">
            <w:pPr>
              <w:pStyle w:val="ContactInformation"/>
            </w:pPr>
            <w:r>
              <w:t>512.655.3388</w:t>
            </w:r>
            <w:r w:rsidR="00F363DD">
              <w:t xml:space="preserve"> </w:t>
            </w:r>
          </w:p>
        </w:tc>
      </w:tr>
      <w:tr w:rsidR="00E64A66" w:rsidRPr="00E64A66">
        <w:tc>
          <w:tcPr>
            <w:tcW w:w="3078" w:type="dxa"/>
          </w:tcPr>
          <w:p w:rsidR="00E64A66" w:rsidRPr="00E64A66" w:rsidRDefault="00E64A66" w:rsidP="002926D5">
            <w:pPr>
              <w:pStyle w:val="Normal2"/>
            </w:pPr>
            <w:r w:rsidRPr="00E64A66">
              <w:t xml:space="preserve">Email:  </w:t>
            </w:r>
          </w:p>
        </w:tc>
        <w:tc>
          <w:tcPr>
            <w:tcW w:w="5778" w:type="dxa"/>
          </w:tcPr>
          <w:p w:rsidR="00E64A66" w:rsidRPr="00E64A66" w:rsidRDefault="00D629D9" w:rsidP="00D629D9">
            <w:pPr>
              <w:pStyle w:val="ContactInformation"/>
            </w:pPr>
            <w:hyperlink r:id="rId5" w:history="1">
              <w:r w:rsidRPr="00EF201E">
                <w:rPr>
                  <w:rStyle w:val="Hyperlink"/>
                </w:rPr>
                <w:t>mcoutinho@fullsail.com</w:t>
              </w:r>
            </w:hyperlink>
            <w:r>
              <w:t xml:space="preserve"> or </w:t>
            </w:r>
            <w:hyperlink r:id="rId6" w:history="1">
              <w:r w:rsidR="00811048" w:rsidRPr="00EF201E">
                <w:rPr>
                  <w:rStyle w:val="Hyperlink"/>
                </w:rPr>
                <w:t>fsmcoutinho@gmail.com</w:t>
              </w:r>
            </w:hyperlink>
            <w:r w:rsidR="00811048">
              <w:t xml:space="preserve"> or FSO</w:t>
            </w:r>
          </w:p>
        </w:tc>
      </w:tr>
      <w:tr w:rsidR="00E64A66" w:rsidRPr="00E64A66">
        <w:tc>
          <w:tcPr>
            <w:tcW w:w="3078" w:type="dxa"/>
          </w:tcPr>
          <w:p w:rsidR="00E64A66" w:rsidRPr="00E64A66" w:rsidRDefault="00E64A66" w:rsidP="00356DE2">
            <w:pPr>
              <w:pStyle w:val="Normal2"/>
            </w:pPr>
            <w:r w:rsidRPr="00E64A66">
              <w:t xml:space="preserve">Hours: </w:t>
            </w:r>
          </w:p>
        </w:tc>
        <w:tc>
          <w:tcPr>
            <w:tcW w:w="5778" w:type="dxa"/>
          </w:tcPr>
          <w:p w:rsidR="00F363DD" w:rsidRDefault="00F363DD" w:rsidP="00F363DD">
            <w:pPr>
              <w:pStyle w:val="ContactInformation"/>
            </w:pPr>
            <w:r>
              <w:t>Office hour</w:t>
            </w:r>
            <w:r w:rsidR="00356DE2">
              <w:t>s Mon</w:t>
            </w:r>
            <w:r w:rsidR="00D629D9">
              <w:t>day, Wednesday, Friday 1p.m. - 6</w:t>
            </w:r>
            <w:r>
              <w:t xml:space="preserve">p.m. </w:t>
            </w:r>
          </w:p>
          <w:p w:rsidR="00E64A66" w:rsidRPr="00E64A66" w:rsidRDefault="00F363DD" w:rsidP="00F363DD">
            <w:pPr>
              <w:pStyle w:val="ContactInformation"/>
            </w:pPr>
            <w:r>
              <w:t xml:space="preserve">Email </w:t>
            </w:r>
            <w:r w:rsidR="00D629D9">
              <w:t xml:space="preserve">or Phone </w:t>
            </w:r>
            <w:r>
              <w:t>contact is preferred</w:t>
            </w:r>
          </w:p>
        </w:tc>
      </w:tr>
    </w:tbl>
    <w:p w:rsidR="00AF29C2" w:rsidRPr="005C3951" w:rsidRDefault="00AF29C2" w:rsidP="00FC35CA">
      <w:pPr>
        <w:pStyle w:val="Heading1"/>
        <w:rPr>
          <w:color w:val="365F91" w:themeColor="accent1" w:themeShade="BF"/>
        </w:rPr>
      </w:pPr>
      <w:r w:rsidRPr="005C3951">
        <w:rPr>
          <w:color w:val="365F91" w:themeColor="accent1" w:themeShade="BF"/>
        </w:rPr>
        <w:t>Course Description</w:t>
      </w:r>
    </w:p>
    <w:p w:rsidR="00AF29C2" w:rsidRPr="00023FFB" w:rsidRDefault="00A13BFD" w:rsidP="00AF29C2">
      <w:r>
        <w:t>The Web Interface a</w:t>
      </w:r>
      <w:r w:rsidR="00EB5F53">
        <w:t>nd Usability c</w:t>
      </w:r>
      <w:r>
        <w:t>ourse teaches students the concepts and strategies needed to create successful web interfaces. In this course, students examine the foundation of creating logical, intuitive, and clear web interfaces used by companies worldwide. This course examines design principles relating from usability, visualization, and functionality constructs.</w:t>
      </w:r>
    </w:p>
    <w:p w:rsidR="009C20E7" w:rsidRPr="005C3951" w:rsidRDefault="009C20E7" w:rsidP="009C20E7">
      <w:pPr>
        <w:pStyle w:val="Heading1"/>
        <w:rPr>
          <w:color w:val="365F91" w:themeColor="accent1" w:themeShade="BF"/>
        </w:rPr>
      </w:pPr>
      <w:r w:rsidRPr="005C3951">
        <w:rPr>
          <w:color w:val="365F91" w:themeColor="accent1" w:themeShade="BF"/>
        </w:rPr>
        <w:t>Course Materials</w:t>
      </w:r>
    </w:p>
    <w:p w:rsidR="00265C93" w:rsidRDefault="00265C93" w:rsidP="007C5A2C">
      <w:pPr>
        <w:pStyle w:val="ListBullet1"/>
      </w:pPr>
      <w:r>
        <w:t>Textbook: Designing Interfaces by Jenifer Tidwell (2</w:t>
      </w:r>
      <w:r w:rsidRPr="00265C93">
        <w:rPr>
          <w:vertAlign w:val="superscript"/>
        </w:rPr>
        <w:t>nd</w:t>
      </w:r>
      <w:r>
        <w:t xml:space="preserve"> edition)</w:t>
      </w:r>
    </w:p>
    <w:p w:rsidR="00265C93" w:rsidRDefault="00265C93" w:rsidP="007C5A2C">
      <w:pPr>
        <w:pStyle w:val="ListBullet1"/>
      </w:pPr>
      <w:r>
        <w:t>Laptop</w:t>
      </w:r>
    </w:p>
    <w:p w:rsidR="00265C93" w:rsidRDefault="00265C93" w:rsidP="007C5A2C">
      <w:pPr>
        <w:pStyle w:val="ListBullet1"/>
      </w:pPr>
      <w:r>
        <w:t>Sketch pad</w:t>
      </w:r>
    </w:p>
    <w:p w:rsidR="009C20E7" w:rsidRDefault="00265C93" w:rsidP="007C5A2C">
      <w:pPr>
        <w:pStyle w:val="ListBullet1"/>
      </w:pPr>
      <w:r>
        <w:t>Photoshop or Illustrator</w:t>
      </w:r>
    </w:p>
    <w:p w:rsidR="00265C93" w:rsidRPr="00D97FB5" w:rsidRDefault="00AF29C2" w:rsidP="00D97FB5">
      <w:pPr>
        <w:pStyle w:val="Heading1"/>
        <w:rPr>
          <w:color w:val="365F91" w:themeColor="accent1" w:themeShade="BF"/>
        </w:rPr>
      </w:pPr>
      <w:r w:rsidRPr="005C3951">
        <w:rPr>
          <w:color w:val="365F91" w:themeColor="accent1" w:themeShade="BF"/>
        </w:rPr>
        <w:t>Course Objectives</w:t>
      </w:r>
    </w:p>
    <w:p w:rsidR="00011F97" w:rsidRPr="00265C93" w:rsidRDefault="00265C93" w:rsidP="00265C93">
      <w:r>
        <w:t>Through the various components of study and application, students will realize these objectives by completing the following milestones:</w:t>
      </w:r>
    </w:p>
    <w:p w:rsidR="00265C93" w:rsidRDefault="00DF2811" w:rsidP="00265C93">
      <w:pPr>
        <w:pStyle w:val="ListBullet1"/>
      </w:pPr>
      <w:r>
        <w:t>Apply</w:t>
      </w:r>
      <w:r w:rsidR="00265C93">
        <w:t xml:space="preserve"> Usability Principles</w:t>
      </w:r>
      <w:r>
        <w:t xml:space="preserve"> to interface designs</w:t>
      </w:r>
    </w:p>
    <w:p w:rsidR="00265C93" w:rsidRDefault="003A3056" w:rsidP="006820E4">
      <w:pPr>
        <w:pStyle w:val="ListBullet1"/>
        <w:numPr>
          <w:ilvl w:val="1"/>
          <w:numId w:val="2"/>
        </w:numPr>
      </w:pPr>
      <w:r>
        <w:t>Learn</w:t>
      </w:r>
      <w:r w:rsidR="00265C93">
        <w:t xml:space="preserve"> the five usability principles by </w:t>
      </w:r>
      <w:proofErr w:type="spellStart"/>
      <w:r w:rsidR="00265C93">
        <w:t>Jakob</w:t>
      </w:r>
      <w:proofErr w:type="spellEnd"/>
      <w:r w:rsidR="00265C93">
        <w:t xml:space="preserve"> </w:t>
      </w:r>
      <w:proofErr w:type="spellStart"/>
      <w:r w:rsidR="00265C93">
        <w:t>Neilsen</w:t>
      </w:r>
      <w:proofErr w:type="spellEnd"/>
    </w:p>
    <w:p w:rsidR="00265C93" w:rsidRDefault="003A3056" w:rsidP="006820E4">
      <w:pPr>
        <w:pStyle w:val="ListBullet1"/>
        <w:numPr>
          <w:ilvl w:val="1"/>
          <w:numId w:val="2"/>
        </w:numPr>
      </w:pPr>
      <w:r>
        <w:t>Understand</w:t>
      </w:r>
      <w:r w:rsidR="00265C93">
        <w:t xml:space="preserve"> how they can be used to create more </w:t>
      </w:r>
      <w:r w:rsidR="009C5CC4">
        <w:t xml:space="preserve">intuitive, </w:t>
      </w:r>
      <w:r w:rsidR="00265C93">
        <w:t xml:space="preserve">usable </w:t>
      </w:r>
      <w:r w:rsidR="00201884">
        <w:t>interfaces</w:t>
      </w:r>
    </w:p>
    <w:p w:rsidR="00265C93" w:rsidRDefault="00DF2811" w:rsidP="00265C93">
      <w:pPr>
        <w:pStyle w:val="ListBullet1"/>
      </w:pPr>
      <w:r>
        <w:t>Apply</w:t>
      </w:r>
      <w:r w:rsidR="00265C93">
        <w:t xml:space="preserve"> Interaction Design Principles</w:t>
      </w:r>
      <w:r>
        <w:t xml:space="preserve"> to interface designs</w:t>
      </w:r>
    </w:p>
    <w:p w:rsidR="00265C93" w:rsidRDefault="003A3056" w:rsidP="006820E4">
      <w:pPr>
        <w:pStyle w:val="ListBullet1"/>
        <w:numPr>
          <w:ilvl w:val="1"/>
          <w:numId w:val="2"/>
        </w:numPr>
      </w:pPr>
      <w:r>
        <w:t xml:space="preserve">Learn </w:t>
      </w:r>
      <w:r w:rsidR="00265C93">
        <w:t>the six interactive design principles by Donald Norman</w:t>
      </w:r>
    </w:p>
    <w:p w:rsidR="00265C93" w:rsidRDefault="003A3056" w:rsidP="006820E4">
      <w:pPr>
        <w:pStyle w:val="ListBullet1"/>
        <w:numPr>
          <w:ilvl w:val="1"/>
          <w:numId w:val="2"/>
        </w:numPr>
      </w:pPr>
      <w:r>
        <w:t xml:space="preserve">Understand </w:t>
      </w:r>
      <w:r w:rsidR="00265C93">
        <w:t xml:space="preserve">how they can be used to create more </w:t>
      </w:r>
      <w:r w:rsidR="009C5CC4">
        <w:t xml:space="preserve">intuitive, </w:t>
      </w:r>
      <w:r w:rsidR="00265C93">
        <w:t>usable interactions</w:t>
      </w:r>
    </w:p>
    <w:p w:rsidR="008B4646" w:rsidRDefault="00DF2811" w:rsidP="00265C93">
      <w:pPr>
        <w:pStyle w:val="ListBullet1"/>
      </w:pPr>
      <w:r>
        <w:t>Understand</w:t>
      </w:r>
      <w:r w:rsidR="008B4646">
        <w:t xml:space="preserve"> Information Architecture</w:t>
      </w:r>
      <w:r>
        <w:t xml:space="preserve"> </w:t>
      </w:r>
    </w:p>
    <w:p w:rsidR="00DF2811" w:rsidRDefault="00DF2811" w:rsidP="006820E4">
      <w:pPr>
        <w:pStyle w:val="ListBullet1"/>
        <w:numPr>
          <w:ilvl w:val="1"/>
          <w:numId w:val="2"/>
        </w:numPr>
      </w:pPr>
      <w:r>
        <w:t>Learn how to chunk content into</w:t>
      </w:r>
      <w:r w:rsidR="009C5B60">
        <w:t xml:space="preserve"> small pieces of information for user</w:t>
      </w:r>
      <w:r w:rsidR="00531FF3">
        <w:t xml:space="preserve"> comprehension</w:t>
      </w:r>
    </w:p>
    <w:p w:rsidR="00DF2811" w:rsidRDefault="00DF2811" w:rsidP="006820E4">
      <w:pPr>
        <w:pStyle w:val="ListBullet1"/>
        <w:numPr>
          <w:ilvl w:val="1"/>
          <w:numId w:val="2"/>
        </w:numPr>
      </w:pPr>
      <w:r>
        <w:t xml:space="preserve">Organize the information to be </w:t>
      </w:r>
      <w:r w:rsidR="007B6078">
        <w:t>presented</w:t>
      </w:r>
      <w:r>
        <w:t xml:space="preserve"> </w:t>
      </w:r>
      <w:r w:rsidR="007B6078">
        <w:t xml:space="preserve">and learned </w:t>
      </w:r>
      <w:r>
        <w:t>as part</w:t>
      </w:r>
      <w:r w:rsidR="009817D7">
        <w:t>s</w:t>
      </w:r>
      <w:r>
        <w:t xml:space="preserve"> of a process</w:t>
      </w:r>
    </w:p>
    <w:p w:rsidR="00DF2811" w:rsidRDefault="00DF2811" w:rsidP="006820E4">
      <w:pPr>
        <w:pStyle w:val="ListBullet1"/>
        <w:numPr>
          <w:ilvl w:val="1"/>
          <w:numId w:val="2"/>
        </w:numPr>
      </w:pPr>
      <w:r>
        <w:t>Connect</w:t>
      </w:r>
      <w:r w:rsidR="00C32158">
        <w:t xml:space="preserve"> the</w:t>
      </w:r>
      <w:r w:rsidR="00871934">
        <w:t xml:space="preserve"> information </w:t>
      </w:r>
      <w:r w:rsidR="00C32158">
        <w:t xml:space="preserve">through navigation cues to support users goals </w:t>
      </w:r>
      <w:r w:rsidR="008739CD">
        <w:t>and</w:t>
      </w:r>
      <w:r w:rsidR="007A5ABC">
        <w:t xml:space="preserve"> task</w:t>
      </w:r>
      <w:r w:rsidR="00C32158">
        <w:t>s</w:t>
      </w:r>
    </w:p>
    <w:p w:rsidR="00BF78DE" w:rsidRDefault="00BF78DE" w:rsidP="00DF2811">
      <w:pPr>
        <w:pStyle w:val="ListBullet1"/>
      </w:pPr>
      <w:r>
        <w:t>Design</w:t>
      </w:r>
      <w:r w:rsidR="009E6A68">
        <w:t xml:space="preserve"> for</w:t>
      </w:r>
      <w:r>
        <w:t xml:space="preserve"> various types of interfaces</w:t>
      </w:r>
    </w:p>
    <w:p w:rsidR="00BF78DE" w:rsidRDefault="00BF78DE" w:rsidP="006820E4">
      <w:pPr>
        <w:pStyle w:val="ListBullet1"/>
        <w:numPr>
          <w:ilvl w:val="1"/>
          <w:numId w:val="2"/>
        </w:numPr>
      </w:pPr>
      <w:r>
        <w:t>Identify the most common types of interfaces and what they consist of</w:t>
      </w:r>
    </w:p>
    <w:p w:rsidR="00BF78DE" w:rsidRDefault="00BF78DE" w:rsidP="006820E4">
      <w:pPr>
        <w:pStyle w:val="ListBullet1"/>
        <w:numPr>
          <w:ilvl w:val="1"/>
          <w:numId w:val="2"/>
        </w:numPr>
      </w:pPr>
      <w:r>
        <w:t xml:space="preserve">Understand how each type of interface supports its </w:t>
      </w:r>
      <w:r w:rsidR="006B0C95">
        <w:t>main intent</w:t>
      </w:r>
    </w:p>
    <w:p w:rsidR="005E3A30" w:rsidRDefault="005E3A30" w:rsidP="00BF78DE">
      <w:pPr>
        <w:pStyle w:val="ListBullet1"/>
      </w:pPr>
      <w:r>
        <w:t>Design for a Process</w:t>
      </w:r>
    </w:p>
    <w:p w:rsidR="005E3A30" w:rsidRDefault="005E3A30" w:rsidP="006820E4">
      <w:pPr>
        <w:pStyle w:val="ListBullet1"/>
        <w:numPr>
          <w:ilvl w:val="1"/>
          <w:numId w:val="2"/>
        </w:numPr>
      </w:pPr>
      <w:r>
        <w:t xml:space="preserve">Identify the various micro tasks that make up any </w:t>
      </w:r>
      <w:r w:rsidR="00BA310C">
        <w:t>single</w:t>
      </w:r>
      <w:r>
        <w:t xml:space="preserve"> process</w:t>
      </w:r>
    </w:p>
    <w:p w:rsidR="005E3A30" w:rsidRDefault="005E3A30" w:rsidP="006820E4">
      <w:pPr>
        <w:pStyle w:val="ListBullet1"/>
        <w:numPr>
          <w:ilvl w:val="1"/>
          <w:numId w:val="2"/>
        </w:numPr>
      </w:pPr>
      <w:r>
        <w:t>Understand how to reduce visual clutter to highlight the main intent of each screen</w:t>
      </w:r>
    </w:p>
    <w:p w:rsidR="005E3A30" w:rsidRDefault="005E3A30" w:rsidP="006820E4">
      <w:pPr>
        <w:pStyle w:val="ListBullet1"/>
        <w:numPr>
          <w:ilvl w:val="1"/>
          <w:numId w:val="2"/>
        </w:numPr>
      </w:pPr>
      <w:r>
        <w:t xml:space="preserve">Learn to omit “nice-to-have” features from the various interfaces used in </w:t>
      </w:r>
      <w:r w:rsidR="00D97FB5">
        <w:t>a process</w:t>
      </w:r>
    </w:p>
    <w:p w:rsidR="00BF78DE" w:rsidRDefault="00BF78DE" w:rsidP="00BF78DE">
      <w:pPr>
        <w:pStyle w:val="ListBullet1"/>
      </w:pPr>
      <w:r>
        <w:t>Utilize Visual Hierarchy</w:t>
      </w:r>
    </w:p>
    <w:p w:rsidR="00BF78DE" w:rsidRDefault="00BF78DE" w:rsidP="006820E4">
      <w:pPr>
        <w:pStyle w:val="ListBullet1"/>
        <w:numPr>
          <w:ilvl w:val="1"/>
          <w:numId w:val="2"/>
        </w:numPr>
      </w:pPr>
      <w:r>
        <w:t>Learn what a usable visual hierarchy consists of</w:t>
      </w:r>
    </w:p>
    <w:p w:rsidR="00BF78DE" w:rsidRDefault="00BF78DE" w:rsidP="006820E4">
      <w:pPr>
        <w:pStyle w:val="ListBullet1"/>
        <w:numPr>
          <w:ilvl w:val="1"/>
          <w:numId w:val="2"/>
        </w:numPr>
      </w:pPr>
      <w:r>
        <w:t>Understand the need for effective visual hierarchy to promote scanning content</w:t>
      </w:r>
    </w:p>
    <w:p w:rsidR="00BF78DE" w:rsidRDefault="00BF78DE" w:rsidP="00BF78DE">
      <w:pPr>
        <w:pStyle w:val="ListBullet1"/>
      </w:pPr>
      <w:r>
        <w:t>Utilize Visual Flow</w:t>
      </w:r>
    </w:p>
    <w:p w:rsidR="00BF78DE" w:rsidRDefault="00BF78DE" w:rsidP="006820E4">
      <w:pPr>
        <w:pStyle w:val="ListBullet1"/>
        <w:numPr>
          <w:ilvl w:val="1"/>
          <w:numId w:val="2"/>
        </w:numPr>
      </w:pPr>
      <w:r>
        <w:t>Learn what a usable visual flow consists of</w:t>
      </w:r>
    </w:p>
    <w:p w:rsidR="00BF78DE" w:rsidRPr="007C5A2C" w:rsidRDefault="00BF78DE" w:rsidP="006820E4">
      <w:pPr>
        <w:pStyle w:val="ListBullet1"/>
        <w:numPr>
          <w:ilvl w:val="1"/>
          <w:numId w:val="2"/>
        </w:numPr>
      </w:pPr>
      <w:r>
        <w:t>Understand the need for effective visual flow to support a page’s main intent</w:t>
      </w:r>
    </w:p>
    <w:p w:rsidR="00A06457" w:rsidRDefault="00A06457" w:rsidP="00BF78DE">
      <w:pPr>
        <w:pStyle w:val="ListBullet1"/>
      </w:pPr>
      <w:r>
        <w:t xml:space="preserve">Utilize Design Patterns </w:t>
      </w:r>
    </w:p>
    <w:p w:rsidR="00A06457" w:rsidRDefault="00A06457" w:rsidP="006820E4">
      <w:pPr>
        <w:pStyle w:val="ListBullet1"/>
        <w:numPr>
          <w:ilvl w:val="1"/>
          <w:numId w:val="2"/>
        </w:numPr>
      </w:pPr>
      <w:r>
        <w:t>Learn what design patterns are, and their origination</w:t>
      </w:r>
    </w:p>
    <w:p w:rsidR="00FB0797" w:rsidRDefault="004D6B41" w:rsidP="006820E4">
      <w:pPr>
        <w:pStyle w:val="ListBullet1"/>
        <w:numPr>
          <w:ilvl w:val="1"/>
          <w:numId w:val="2"/>
        </w:numPr>
      </w:pPr>
      <w:r>
        <w:t xml:space="preserve">Understand </w:t>
      </w:r>
      <w:r w:rsidR="00A06457">
        <w:t xml:space="preserve">design patterns </w:t>
      </w:r>
      <w:r w:rsidR="000D403F">
        <w:t>as a way</w:t>
      </w:r>
      <w:r w:rsidR="0093055D">
        <w:t xml:space="preserve"> to improve users habits</w:t>
      </w:r>
      <w:r w:rsidR="000D403F">
        <w:t>, intuition &amp; interactions</w:t>
      </w:r>
    </w:p>
    <w:p w:rsidR="00FB0797" w:rsidRDefault="00FB0797" w:rsidP="00FB0797">
      <w:pPr>
        <w:pStyle w:val="ListBullet1"/>
        <w:numPr>
          <w:ilvl w:val="0"/>
          <w:numId w:val="0"/>
        </w:numPr>
        <w:ind w:left="1440"/>
      </w:pPr>
    </w:p>
    <w:p w:rsidR="0093055D" w:rsidRDefault="0093055D" w:rsidP="004D6B41">
      <w:pPr>
        <w:pStyle w:val="ListBullet1"/>
      </w:pPr>
      <w:r>
        <w:t xml:space="preserve">Leverage </w:t>
      </w:r>
      <w:r w:rsidR="00A77232">
        <w:t>User Behavior</w:t>
      </w:r>
      <w:r>
        <w:t xml:space="preserve"> patterns</w:t>
      </w:r>
    </w:p>
    <w:p w:rsidR="0093055D" w:rsidRDefault="0093055D" w:rsidP="006820E4">
      <w:pPr>
        <w:pStyle w:val="ListBullet1"/>
        <w:numPr>
          <w:ilvl w:val="1"/>
          <w:numId w:val="2"/>
        </w:numPr>
      </w:pPr>
      <w:r>
        <w:t>Identify the various design patterns available</w:t>
      </w:r>
    </w:p>
    <w:p w:rsidR="0093055D" w:rsidRDefault="0093055D" w:rsidP="006820E4">
      <w:pPr>
        <w:pStyle w:val="ListBullet1"/>
        <w:numPr>
          <w:ilvl w:val="1"/>
          <w:numId w:val="2"/>
        </w:numPr>
      </w:pPr>
      <w:r>
        <w:t xml:space="preserve">Understand how, what, why and when to </w:t>
      </w:r>
      <w:r w:rsidR="00A77232">
        <w:t>support</w:t>
      </w:r>
      <w:r>
        <w:t xml:space="preserve"> </w:t>
      </w:r>
      <w:r w:rsidR="00A77232">
        <w:t>user behavior</w:t>
      </w:r>
      <w:r w:rsidR="000D403F">
        <w:t xml:space="preserve"> patterns to create</w:t>
      </w:r>
      <w:r>
        <w:t xml:space="preserve"> more usable interfaces</w:t>
      </w:r>
    </w:p>
    <w:p w:rsidR="00A77232" w:rsidRDefault="00A77232" w:rsidP="00A77232">
      <w:pPr>
        <w:pStyle w:val="ListBullet1"/>
      </w:pPr>
      <w:r>
        <w:t xml:space="preserve">Leverage </w:t>
      </w:r>
      <w:r w:rsidR="001F414B">
        <w:t>Information Architecture and Navigation</w:t>
      </w:r>
      <w:r>
        <w:t xml:space="preserve"> design patterns</w:t>
      </w:r>
    </w:p>
    <w:p w:rsidR="00A77232" w:rsidRDefault="00A77232" w:rsidP="006820E4">
      <w:pPr>
        <w:pStyle w:val="ListBullet1"/>
        <w:numPr>
          <w:ilvl w:val="1"/>
          <w:numId w:val="2"/>
        </w:numPr>
      </w:pPr>
      <w:r>
        <w:t>Identify the various design patterns available</w:t>
      </w:r>
    </w:p>
    <w:p w:rsidR="00A77232" w:rsidRDefault="00A77232" w:rsidP="006820E4">
      <w:pPr>
        <w:pStyle w:val="ListBullet1"/>
        <w:numPr>
          <w:ilvl w:val="1"/>
          <w:numId w:val="2"/>
        </w:numPr>
      </w:pPr>
      <w:r>
        <w:t xml:space="preserve">Understand how, what, why and when to use </w:t>
      </w:r>
      <w:r w:rsidR="001F414B">
        <w:t xml:space="preserve">Information Architecture and Navigation </w:t>
      </w:r>
      <w:r>
        <w:t>design patterns to create more usable interfaces</w:t>
      </w:r>
    </w:p>
    <w:p w:rsidR="00A77232" w:rsidRDefault="00A77232" w:rsidP="00A77232">
      <w:pPr>
        <w:pStyle w:val="ListBullet1"/>
      </w:pPr>
      <w:r>
        <w:t>Leverage Page Layout and Interactivity design patterns</w:t>
      </w:r>
    </w:p>
    <w:p w:rsidR="00A77232" w:rsidRDefault="00A77232" w:rsidP="006820E4">
      <w:pPr>
        <w:pStyle w:val="ListBullet1"/>
        <w:numPr>
          <w:ilvl w:val="1"/>
          <w:numId w:val="2"/>
        </w:numPr>
      </w:pPr>
      <w:r>
        <w:t>Identify the various design patterns available</w:t>
      </w:r>
    </w:p>
    <w:p w:rsidR="00A77232" w:rsidRDefault="00A77232" w:rsidP="006820E4">
      <w:pPr>
        <w:pStyle w:val="ListBullet1"/>
        <w:numPr>
          <w:ilvl w:val="1"/>
          <w:numId w:val="2"/>
        </w:numPr>
      </w:pPr>
      <w:r>
        <w:t>Understand how, what, why and when to use page layout and interactivity design patterns to create more usable interfaces</w:t>
      </w:r>
    </w:p>
    <w:p w:rsidR="001F414B" w:rsidRDefault="001F414B" w:rsidP="001F414B">
      <w:pPr>
        <w:pStyle w:val="ListBullet1"/>
      </w:pPr>
      <w:r>
        <w:t>Leverage Complex Data design patterns</w:t>
      </w:r>
    </w:p>
    <w:p w:rsidR="001F414B" w:rsidRDefault="001F414B" w:rsidP="006820E4">
      <w:pPr>
        <w:pStyle w:val="ListBullet1"/>
        <w:numPr>
          <w:ilvl w:val="1"/>
          <w:numId w:val="2"/>
        </w:numPr>
      </w:pPr>
      <w:r>
        <w:t>Identify the various design patterns available</w:t>
      </w:r>
    </w:p>
    <w:p w:rsidR="001F414B" w:rsidRDefault="001F414B" w:rsidP="006820E4">
      <w:pPr>
        <w:pStyle w:val="ListBullet1"/>
        <w:numPr>
          <w:ilvl w:val="1"/>
          <w:numId w:val="2"/>
        </w:numPr>
      </w:pPr>
      <w:r>
        <w:t>Understand how, what, why and when to use Complex Data design patterns to create more usable interfaces</w:t>
      </w:r>
    </w:p>
    <w:p w:rsidR="008C08F0" w:rsidRDefault="008C08F0" w:rsidP="008C08F0">
      <w:pPr>
        <w:pStyle w:val="ListBullet1"/>
      </w:pPr>
      <w:r>
        <w:t xml:space="preserve">Leverage </w:t>
      </w:r>
      <w:r w:rsidR="00FD3654">
        <w:t>Web Form</w:t>
      </w:r>
      <w:r>
        <w:t xml:space="preserve"> design patterns</w:t>
      </w:r>
    </w:p>
    <w:p w:rsidR="008C08F0" w:rsidRDefault="008C08F0" w:rsidP="006820E4">
      <w:pPr>
        <w:pStyle w:val="ListBullet1"/>
        <w:numPr>
          <w:ilvl w:val="1"/>
          <w:numId w:val="2"/>
        </w:numPr>
      </w:pPr>
      <w:r>
        <w:t>Identify the various design patterns available</w:t>
      </w:r>
    </w:p>
    <w:p w:rsidR="008C08F0" w:rsidRDefault="008C08F0" w:rsidP="006820E4">
      <w:pPr>
        <w:pStyle w:val="ListBullet1"/>
        <w:numPr>
          <w:ilvl w:val="1"/>
          <w:numId w:val="2"/>
        </w:numPr>
      </w:pPr>
      <w:r>
        <w:t xml:space="preserve">Understand how, what, why and when to use </w:t>
      </w:r>
      <w:r w:rsidR="00FD3654">
        <w:t xml:space="preserve">Web Form </w:t>
      </w:r>
      <w:r>
        <w:t>design patterns to create more usable interfaces</w:t>
      </w:r>
    </w:p>
    <w:p w:rsidR="000F7A0F" w:rsidRDefault="000F7A0F" w:rsidP="000F7A0F">
      <w:pPr>
        <w:pStyle w:val="ListBullet1"/>
      </w:pPr>
      <w:r>
        <w:t>Leverage Editor design patterns</w:t>
      </w:r>
    </w:p>
    <w:p w:rsidR="000F7A0F" w:rsidRDefault="000F7A0F" w:rsidP="006820E4">
      <w:pPr>
        <w:pStyle w:val="ListBullet1"/>
        <w:numPr>
          <w:ilvl w:val="1"/>
          <w:numId w:val="2"/>
        </w:numPr>
      </w:pPr>
      <w:r>
        <w:t>Identify the various design patterns available</w:t>
      </w:r>
    </w:p>
    <w:p w:rsidR="000F7A0F" w:rsidRDefault="000F7A0F" w:rsidP="006820E4">
      <w:pPr>
        <w:pStyle w:val="ListBullet1"/>
        <w:numPr>
          <w:ilvl w:val="1"/>
          <w:numId w:val="2"/>
        </w:numPr>
      </w:pPr>
      <w:r>
        <w:t>Understand how, what, why and when to use Editor design patterns to create more usable interfaces</w:t>
      </w:r>
    </w:p>
    <w:p w:rsidR="00F40FE6" w:rsidRPr="007C5A2C" w:rsidRDefault="00F40FE6" w:rsidP="000F7A0F">
      <w:pPr>
        <w:pStyle w:val="ListBullet1"/>
        <w:numPr>
          <w:ilvl w:val="0"/>
          <w:numId w:val="0"/>
        </w:numPr>
        <w:ind w:left="360" w:hanging="216"/>
      </w:pPr>
    </w:p>
    <w:p w:rsidR="00F40FE6" w:rsidRPr="005C3951" w:rsidRDefault="00F40FE6" w:rsidP="00F40FE6">
      <w:pPr>
        <w:pStyle w:val="Heading1"/>
        <w:rPr>
          <w:color w:val="365F91" w:themeColor="accent1" w:themeShade="BF"/>
        </w:rPr>
      </w:pPr>
      <w:r w:rsidRPr="005C3951">
        <w:rPr>
          <w:color w:val="365F91" w:themeColor="accent1" w:themeShade="BF"/>
        </w:rPr>
        <w:t>Course Outcomes</w:t>
      </w:r>
    </w:p>
    <w:p w:rsidR="008C5511" w:rsidRPr="008C5511" w:rsidRDefault="008C5511" w:rsidP="008C5511">
      <w:pPr>
        <w:pStyle w:val="ListBullet1"/>
        <w:numPr>
          <w:ilvl w:val="0"/>
          <w:numId w:val="0"/>
        </w:numPr>
        <w:ind w:left="144"/>
        <w:rPr>
          <w:color w:val="365F91" w:themeColor="accent1" w:themeShade="BF"/>
        </w:rPr>
      </w:pPr>
      <w:r>
        <w:t>Upon successful completion of this course, students will be able to:</w:t>
      </w:r>
    </w:p>
    <w:p w:rsidR="008C5511" w:rsidRDefault="008C5511" w:rsidP="008C5511">
      <w:pPr>
        <w:pStyle w:val="ListBullet1"/>
      </w:pPr>
      <w:r>
        <w:t>Apply the principles of usability and interaction design when creating interfaces</w:t>
      </w:r>
    </w:p>
    <w:p w:rsidR="008C5511" w:rsidRDefault="008C5511" w:rsidP="008C5511">
      <w:pPr>
        <w:pStyle w:val="ListBullet1"/>
      </w:pPr>
      <w:r>
        <w:t>Structure the information architecture of a web site or application</w:t>
      </w:r>
    </w:p>
    <w:p w:rsidR="008C5511" w:rsidRDefault="008C5511" w:rsidP="008C5511">
      <w:pPr>
        <w:pStyle w:val="ListBullet1"/>
      </w:pPr>
      <w:r>
        <w:t>Design for various types of interfaces</w:t>
      </w:r>
    </w:p>
    <w:p w:rsidR="00C15C94" w:rsidRDefault="008C5511" w:rsidP="008C5511">
      <w:pPr>
        <w:pStyle w:val="ListBullet1"/>
      </w:pPr>
      <w:r>
        <w:t xml:space="preserve">Design the various interfaces that </w:t>
      </w:r>
      <w:r w:rsidR="00C15C94">
        <w:t>create a users process when accomplishing a goal or task</w:t>
      </w:r>
    </w:p>
    <w:p w:rsidR="00C15C94" w:rsidRDefault="00C15C94" w:rsidP="008C5511">
      <w:pPr>
        <w:pStyle w:val="ListBullet1"/>
      </w:pPr>
      <w:r>
        <w:t xml:space="preserve">Utilize effective visual hierarchy and visual flow to support </w:t>
      </w:r>
      <w:r w:rsidR="00A01E02">
        <w:t>a users</w:t>
      </w:r>
      <w:r>
        <w:t xml:space="preserve"> process</w:t>
      </w:r>
    </w:p>
    <w:p w:rsidR="00F40FE6" w:rsidRPr="007C5A2C" w:rsidRDefault="00C15C94" w:rsidP="008C5511">
      <w:pPr>
        <w:pStyle w:val="ListBullet1"/>
      </w:pPr>
      <w:r>
        <w:t>Leverage appropriate design patterns to improve the usability of all interfaces created</w:t>
      </w:r>
    </w:p>
    <w:p w:rsidR="006F2C2A" w:rsidRPr="005C3951" w:rsidRDefault="006F2C2A" w:rsidP="006F2C2A">
      <w:pPr>
        <w:pStyle w:val="Heading1"/>
        <w:rPr>
          <w:color w:val="365F91" w:themeColor="accent1" w:themeShade="BF"/>
        </w:rPr>
      </w:pPr>
      <w:r w:rsidRPr="005C3951">
        <w:rPr>
          <w:color w:val="365F91" w:themeColor="accent1" w:themeShade="BF"/>
        </w:rPr>
        <w:t>General Education Component</w:t>
      </w:r>
    </w:p>
    <w:p w:rsidR="00080E51" w:rsidRDefault="00080E51" w:rsidP="00080E51">
      <w:r>
        <w:t>Web interface and Usability</w:t>
      </w:r>
      <w:r w:rsidRPr="007E0A3C">
        <w:t xml:space="preserve"> introduces students to </w:t>
      </w:r>
      <w:r>
        <w:t>usability, interaction</w:t>
      </w:r>
      <w:r w:rsidR="0039483F">
        <w:t xml:space="preserve"> design, fundamental design principles, and interface</w:t>
      </w:r>
      <w:r>
        <w:t xml:space="preserve"> design patterns </w:t>
      </w:r>
      <w:r w:rsidR="0039483F">
        <w:t xml:space="preserve">that are </w:t>
      </w:r>
      <w:r>
        <w:t>currently</w:t>
      </w:r>
      <w:r w:rsidRPr="007E0A3C">
        <w:t xml:space="preserve"> used in the </w:t>
      </w:r>
      <w:r>
        <w:t>web</w:t>
      </w:r>
      <w:r w:rsidRPr="007E0A3C">
        <w:t xml:space="preserve"> industry</w:t>
      </w:r>
      <w:r>
        <w:t xml:space="preserve">. </w:t>
      </w:r>
      <w:r w:rsidRPr="007E0A3C">
        <w:t>General Education classes</w:t>
      </w:r>
      <w:r>
        <w:t xml:space="preserve"> that precede </w:t>
      </w:r>
      <w:r w:rsidR="009A29A9">
        <w:t>WIU</w:t>
      </w:r>
      <w:r w:rsidRPr="007E0A3C">
        <w:t xml:space="preserve"> provide a solid base </w:t>
      </w:r>
      <w:r>
        <w:t>for</w:t>
      </w:r>
      <w:r w:rsidRPr="007E0A3C">
        <w:t xml:space="preserve"> the specific knowledge </w:t>
      </w:r>
      <w:r>
        <w:t>students</w:t>
      </w:r>
      <w:r w:rsidRPr="007E0A3C">
        <w:t xml:space="preserve"> will gain in this class</w:t>
      </w:r>
      <w:r>
        <w:t xml:space="preserve">. </w:t>
      </w:r>
      <w:r w:rsidRPr="007E0A3C">
        <w:t>Being able to organize ideas and present those ideas to a client or production team is vital in this collaborative industry</w:t>
      </w:r>
      <w:r>
        <w:t xml:space="preserve">. </w:t>
      </w:r>
      <w:r w:rsidRPr="007E0A3C">
        <w:t xml:space="preserve">A firm grasp of </w:t>
      </w:r>
      <w:r w:rsidR="00D34AEE">
        <w:t>design</w:t>
      </w:r>
      <w:r w:rsidRPr="007E0A3C">
        <w:t xml:space="preserve"> skills help student</w:t>
      </w:r>
      <w:r>
        <w:t>s</w:t>
      </w:r>
      <w:r w:rsidR="003E6BE2">
        <w:t xml:space="preserve"> approach </w:t>
      </w:r>
      <w:r w:rsidR="00D34AEE">
        <w:t xml:space="preserve">various design </w:t>
      </w:r>
      <w:r w:rsidR="003E6BE2">
        <w:t>solutions, while c</w:t>
      </w:r>
      <w:r w:rsidRPr="007E0A3C">
        <w:t>lear communicat</w:t>
      </w:r>
      <w:r>
        <w:t>ion</w:t>
      </w:r>
      <w:r w:rsidRPr="007E0A3C">
        <w:t xml:space="preserve"> </w:t>
      </w:r>
      <w:r>
        <w:t>between team</w:t>
      </w:r>
      <w:r w:rsidRPr="007E0A3C">
        <w:t xml:space="preserve"> members </w:t>
      </w:r>
      <w:r>
        <w:t>will help to</w:t>
      </w:r>
      <w:r w:rsidRPr="007E0A3C">
        <w:t xml:space="preserve"> ensure that </w:t>
      </w:r>
      <w:r w:rsidR="0033270E">
        <w:t>future</w:t>
      </w:r>
      <w:r w:rsidRPr="007E0A3C">
        <w:t xml:space="preserve"> production </w:t>
      </w:r>
      <w:r w:rsidR="0033270E">
        <w:t xml:space="preserve">processes </w:t>
      </w:r>
      <w:r w:rsidRPr="007E0A3C">
        <w:t>will be a cohesive, well</w:t>
      </w:r>
      <w:r>
        <w:t xml:space="preserve"> </w:t>
      </w:r>
      <w:r w:rsidRPr="007E0A3C">
        <w:t>planned event</w:t>
      </w:r>
      <w:r>
        <w:t xml:space="preserve">. </w:t>
      </w:r>
      <w:r w:rsidRPr="007E0A3C">
        <w:t xml:space="preserve">Computer competency is </w:t>
      </w:r>
      <w:r>
        <w:t xml:space="preserve">a </w:t>
      </w:r>
      <w:r w:rsidRPr="007E0A3C">
        <w:t>necessary skill when working with</w:t>
      </w:r>
      <w:r w:rsidR="0097589F">
        <w:t xml:space="preserve"> the ever-changing technologies</w:t>
      </w:r>
      <w:r w:rsidR="003E6BE2">
        <w:t xml:space="preserve"> of our web industry</w:t>
      </w:r>
      <w:r w:rsidRPr="007E0A3C">
        <w:t>.</w:t>
      </w:r>
    </w:p>
    <w:p w:rsidR="006F2C2A" w:rsidRPr="006F2C2A" w:rsidRDefault="006F2C2A" w:rsidP="006F2C2A"/>
    <w:p w:rsidR="00F40FE6" w:rsidRPr="005C3951" w:rsidRDefault="00F40FE6" w:rsidP="00F40FE6">
      <w:pPr>
        <w:pStyle w:val="Heading1"/>
        <w:rPr>
          <w:color w:val="365F91" w:themeColor="accent1" w:themeShade="BF"/>
        </w:rPr>
      </w:pPr>
      <w:r w:rsidRPr="005C3951">
        <w:rPr>
          <w:color w:val="365F91" w:themeColor="accent1" w:themeShade="BF"/>
        </w:rPr>
        <w:t>Degree Connection</w:t>
      </w:r>
    </w:p>
    <w:p w:rsidR="008118FD" w:rsidRDefault="008118FD" w:rsidP="008118FD">
      <w:r>
        <w:t xml:space="preserve">Building upon principles learned in DCG and ACG, students will gain skills that will serve them beyond the </w:t>
      </w:r>
      <w:r w:rsidR="00236BA8">
        <w:t>WIU</w:t>
      </w:r>
      <w:r>
        <w:t xml:space="preserve"> course. Understanding and </w:t>
      </w:r>
      <w:r w:rsidR="00236BA8">
        <w:t>combining</w:t>
      </w:r>
      <w:r>
        <w:t xml:space="preserve"> </w:t>
      </w:r>
      <w:r w:rsidR="00236BA8">
        <w:t>usability and interaction design principles with design patterns transcends standards based web design into the web development</w:t>
      </w:r>
      <w:r>
        <w:t xml:space="preserve"> classes. Knowing how </w:t>
      </w:r>
      <w:r w:rsidR="00236BA8">
        <w:t>to make interfaces that are more usable</w:t>
      </w:r>
      <w:r>
        <w:t xml:space="preserve"> will help students successfully </w:t>
      </w:r>
      <w:r w:rsidR="00236BA8">
        <w:t>build websites or web applications for the betterment of our future web</w:t>
      </w:r>
      <w:r>
        <w:t xml:space="preserve">. Students will be able to translate the knowledge they have of </w:t>
      </w:r>
      <w:r w:rsidR="00604D95">
        <w:t xml:space="preserve">usability, </w:t>
      </w:r>
      <w:r w:rsidR="005D34DD">
        <w:t>interaction design</w:t>
      </w:r>
      <w:r w:rsidR="00604D95">
        <w:t xml:space="preserve"> and design patterns</w:t>
      </w:r>
      <w:r>
        <w:t xml:space="preserve"> into the </w:t>
      </w:r>
      <w:r w:rsidR="005D34DD">
        <w:t>development of more usable, highly functioning web solutions used today</w:t>
      </w:r>
      <w:r>
        <w:t xml:space="preserve">. In addition, the </w:t>
      </w:r>
      <w:r w:rsidR="005D34DD">
        <w:t>WSP</w:t>
      </w:r>
      <w:r w:rsidR="00E40B3A">
        <w:t>, DFP and Final Project courses</w:t>
      </w:r>
      <w:r>
        <w:t xml:space="preserve"> will require students to use the knowledge gained in </w:t>
      </w:r>
      <w:r w:rsidR="005D34DD">
        <w:t>WIU</w:t>
      </w:r>
      <w:r>
        <w:t xml:space="preserve"> to create</w:t>
      </w:r>
      <w:r w:rsidR="005D34DD">
        <w:t xml:space="preserve"> a successful user experience</w:t>
      </w:r>
      <w:r>
        <w:t>.</w:t>
      </w:r>
    </w:p>
    <w:p w:rsidR="00F40FE6" w:rsidRPr="00F40FE6" w:rsidRDefault="00F40FE6" w:rsidP="00F40FE6"/>
    <w:p w:rsidR="00F40FE6" w:rsidRPr="005C3951" w:rsidRDefault="00F40FE6" w:rsidP="00F40FE6">
      <w:pPr>
        <w:pStyle w:val="Heading1"/>
        <w:rPr>
          <w:color w:val="365F91" w:themeColor="accent1" w:themeShade="BF"/>
        </w:rPr>
      </w:pPr>
      <w:r w:rsidRPr="005C3951">
        <w:rPr>
          <w:color w:val="365F91" w:themeColor="accent1" w:themeShade="BF"/>
        </w:rPr>
        <w:t>Industry Connection</w:t>
      </w:r>
    </w:p>
    <w:p w:rsidR="00F40FE6" w:rsidRPr="00F40FE6" w:rsidRDefault="00132DD7" w:rsidP="00F40FE6">
      <w:r>
        <w:t xml:space="preserve">Although we are all familiar with the spectacular array of flash based websites, chock full of animations and sound, the ability to create more usable and intuitive interfaces </w:t>
      </w:r>
      <w:r w:rsidR="00A44A82">
        <w:t xml:space="preserve">that are </w:t>
      </w:r>
      <w:r>
        <w:t xml:space="preserve">specifically </w:t>
      </w:r>
      <w:r w:rsidR="005A0C43">
        <w:t xml:space="preserve">designed to </w:t>
      </w:r>
      <w:r>
        <w:t xml:space="preserve">support the goals and expectations </w:t>
      </w:r>
      <w:r w:rsidR="00AE5109">
        <w:t>of not only your client</w:t>
      </w:r>
      <w:r w:rsidR="005A0C43">
        <w:t>,</w:t>
      </w:r>
      <w:r>
        <w:t xml:space="preserve"> but also your users, will make you a highly sought-after designer. Being able to </w:t>
      </w:r>
      <w:r w:rsidR="00AC006E">
        <w:t>execute the needs and wants</w:t>
      </w:r>
      <w:r w:rsidR="00AE5109">
        <w:t xml:space="preserve"> of both users and </w:t>
      </w:r>
      <w:r w:rsidR="00956EFF">
        <w:t>stakeholder</w:t>
      </w:r>
      <w:r w:rsidR="00AE5109">
        <w:t>’</w:t>
      </w:r>
      <w:r w:rsidR="00AC006E">
        <w:t xml:space="preserve">s visions </w:t>
      </w:r>
      <w:r>
        <w:t xml:space="preserve">is the hallmark of a very employable </w:t>
      </w:r>
      <w:r w:rsidR="00AC006E">
        <w:t>designer</w:t>
      </w:r>
      <w:r>
        <w:t xml:space="preserve">. Understanding how </w:t>
      </w:r>
      <w:r w:rsidR="002A3CC8">
        <w:t xml:space="preserve">each individual interface will </w:t>
      </w:r>
      <w:r>
        <w:t>work</w:t>
      </w:r>
      <w:r w:rsidR="002A3CC8">
        <w:t xml:space="preserve"> to tie the</w:t>
      </w:r>
      <w:r>
        <w:t xml:space="preserve"> whole </w:t>
      </w:r>
      <w:r w:rsidR="002A3CC8">
        <w:t>website or application</w:t>
      </w:r>
      <w:r>
        <w:t xml:space="preserve"> together will make you a great </w:t>
      </w:r>
      <w:r w:rsidR="002A3CC8">
        <w:t>designer.</w:t>
      </w:r>
      <w:r>
        <w:t xml:space="preserve"> </w:t>
      </w:r>
      <w:r w:rsidR="0093610A">
        <w:t>Supporting</w:t>
      </w:r>
      <w:r w:rsidR="002A3CC8">
        <w:t xml:space="preserve"> the </w:t>
      </w:r>
      <w:r w:rsidR="0093610A">
        <w:t>needs, wants, expectations and tolerance</w:t>
      </w:r>
      <w:r w:rsidR="002A3CC8">
        <w:t xml:space="preserve"> of clients and users</w:t>
      </w:r>
      <w:r w:rsidR="0093610A">
        <w:t>,</w:t>
      </w:r>
      <w:r w:rsidR="002A3CC8">
        <w:t xml:space="preserve"> </w:t>
      </w:r>
      <w:r>
        <w:t xml:space="preserve">will make you the person </w:t>
      </w:r>
      <w:r w:rsidR="002A3CC8">
        <w:t>every web firm will</w:t>
      </w:r>
      <w:r>
        <w:t xml:space="preserve"> want to have on the</w:t>
      </w:r>
      <w:r w:rsidR="002A3CC8">
        <w:t>ir</w:t>
      </w:r>
      <w:r>
        <w:t xml:space="preserve"> </w:t>
      </w:r>
      <w:r w:rsidR="002A3CC8">
        <w:t>team</w:t>
      </w:r>
      <w:r>
        <w:t xml:space="preserve">. No matter what </w:t>
      </w:r>
      <w:r w:rsidR="005A0783">
        <w:t>path</w:t>
      </w:r>
      <w:r>
        <w:t xml:space="preserve"> you decide to follow, the skills learned in </w:t>
      </w:r>
      <w:r w:rsidR="002A3CC8">
        <w:t>WIU will separate you from the novice web designer</w:t>
      </w:r>
      <w:r w:rsidR="005A0783">
        <w:t>s</w:t>
      </w:r>
      <w:r w:rsidR="002A3CC8">
        <w:t xml:space="preserve"> and define you as a professional.</w:t>
      </w:r>
    </w:p>
    <w:p w:rsidR="00B22531" w:rsidRDefault="00B22531" w:rsidP="00B22531">
      <w:pPr>
        <w:pStyle w:val="Heading1"/>
        <w:rPr>
          <w:color w:val="365F91" w:themeColor="accent1" w:themeShade="BF"/>
        </w:rPr>
      </w:pPr>
      <w:r>
        <w:rPr>
          <w:color w:val="365F91" w:themeColor="accent1" w:themeShade="BF"/>
        </w:rPr>
        <w:t>Research Component</w:t>
      </w:r>
    </w:p>
    <w:p w:rsidR="00694654" w:rsidRDefault="00694654" w:rsidP="00694654">
      <w:r>
        <w:t>There are thousand</w:t>
      </w:r>
      <w:r w:rsidRPr="007E0A3C">
        <w:t xml:space="preserve">s of different </w:t>
      </w:r>
      <w:r>
        <w:t xml:space="preserve">websites and applications </w:t>
      </w:r>
      <w:r w:rsidRPr="007E0A3C">
        <w:t>out there</w:t>
      </w:r>
      <w:r>
        <w:t xml:space="preserve"> on the World Wide Web</w:t>
      </w:r>
      <w:r w:rsidRPr="007E0A3C">
        <w:t xml:space="preserve">. How do you </w:t>
      </w:r>
      <w:r>
        <w:t>determine</w:t>
      </w:r>
      <w:r w:rsidR="00763C9A">
        <w:t xml:space="preserve"> which type of</w:t>
      </w:r>
      <w:r>
        <w:t xml:space="preserve"> interface is</w:t>
      </w:r>
      <w:r w:rsidRPr="007E0A3C">
        <w:t xml:space="preserve"> </w:t>
      </w:r>
      <w:r>
        <w:t>most appropriate for the subject matter</w:t>
      </w:r>
      <w:r w:rsidRPr="007E0A3C">
        <w:t xml:space="preserve">? You obviously can’t </w:t>
      </w:r>
      <w:r>
        <w:t>test</w:t>
      </w:r>
      <w:r w:rsidRPr="007E0A3C">
        <w:t xml:space="preserve"> them all</w:t>
      </w:r>
      <w:r>
        <w:t>,</w:t>
      </w:r>
      <w:r w:rsidRPr="007E0A3C">
        <w:t xml:space="preserve"> and everyone you ask will have a different opinion of what they </w:t>
      </w:r>
      <w:r>
        <w:t>like or dislike about a websites design. It’s</w:t>
      </w:r>
      <w:r w:rsidRPr="007E0A3C">
        <w:t xml:space="preserve"> up to</w:t>
      </w:r>
      <w:r>
        <w:t xml:space="preserve"> you to be able to research the type of users who will be using your site, their habits when engaging interfaces, and the </w:t>
      </w:r>
      <w:r w:rsidR="00490F41">
        <w:t xml:space="preserve">various </w:t>
      </w:r>
      <w:r>
        <w:t>methodologies for implementing design solutions</w:t>
      </w:r>
      <w:r w:rsidR="00490F41">
        <w:t xml:space="preserve"> </w:t>
      </w:r>
      <w:r w:rsidR="00DE4B50">
        <w:t xml:space="preserve">that are </w:t>
      </w:r>
      <w:r>
        <w:t>best suited for</w:t>
      </w:r>
      <w:r w:rsidRPr="007E0A3C">
        <w:t xml:space="preserve"> your requirements. There are many </w:t>
      </w:r>
      <w:r w:rsidR="005239FE">
        <w:t xml:space="preserve">books and online resources </w:t>
      </w:r>
      <w:r w:rsidR="00386B43">
        <w:t>available to you now</w:t>
      </w:r>
      <w:r w:rsidR="00763C9A">
        <w:t>,</w:t>
      </w:r>
      <w:r w:rsidR="00583199">
        <w:t xml:space="preserve"> more</w:t>
      </w:r>
      <w:r w:rsidR="00386B43">
        <w:t xml:space="preserve"> than ever before. H</w:t>
      </w:r>
      <w:r>
        <w:t xml:space="preserve">owever, </w:t>
      </w:r>
      <w:r w:rsidRPr="007E0A3C">
        <w:t>the most important research is observ</w:t>
      </w:r>
      <w:r>
        <w:t>ation</w:t>
      </w:r>
      <w:r w:rsidRPr="007E0A3C">
        <w:t xml:space="preserve">. </w:t>
      </w:r>
      <w:r w:rsidR="00386B43">
        <w:t xml:space="preserve"> Start by talking to your users—those people who you have identified to most likely use your website or application</w:t>
      </w:r>
      <w:r w:rsidR="00386B43" w:rsidRPr="007E0A3C">
        <w:t>.</w:t>
      </w:r>
      <w:r w:rsidR="00386B43">
        <w:t xml:space="preserve"> </w:t>
      </w:r>
      <w:r w:rsidRPr="007E0A3C">
        <w:t xml:space="preserve">Find out </w:t>
      </w:r>
      <w:r w:rsidR="0083097F">
        <w:t xml:space="preserve">what they see when they use your site, by watching your users </w:t>
      </w:r>
      <w:r w:rsidRPr="007E0A3C">
        <w:t xml:space="preserve">in action. Many times </w:t>
      </w:r>
      <w:r w:rsidR="00763C9A">
        <w:t>the best approach towards designing</w:t>
      </w:r>
      <w:r w:rsidR="0083097F">
        <w:t xml:space="preserve"> </w:t>
      </w:r>
      <w:r w:rsidR="00DC75BC">
        <w:t>an interface that is</w:t>
      </w:r>
      <w:r w:rsidR="0083097F">
        <w:t xml:space="preserve"> </w:t>
      </w:r>
      <w:r w:rsidR="00763C9A">
        <w:t>intuitive</w:t>
      </w:r>
      <w:r w:rsidR="0083097F">
        <w:t xml:space="preserve"> and easy to use, from the users perspective, is by seeing it through their eyes.</w:t>
      </w:r>
      <w:r w:rsidR="00142462">
        <w:t xml:space="preserve"> Use proven </w:t>
      </w:r>
      <w:r w:rsidR="00763C9A">
        <w:t>user-testing</w:t>
      </w:r>
      <w:r w:rsidR="00142462">
        <w:t xml:space="preserve"> methods like “think-out loud” protocols and “contextual inquiry”</w:t>
      </w:r>
      <w:r w:rsidR="00763C9A">
        <w:t xml:space="preserve"> to steer the decision making process.</w:t>
      </w:r>
    </w:p>
    <w:p w:rsidR="00B22531" w:rsidRPr="00B22531" w:rsidRDefault="00B22531" w:rsidP="00B22531"/>
    <w:p w:rsidR="006C5123" w:rsidRPr="005C3951" w:rsidRDefault="006C5123" w:rsidP="006C5123">
      <w:pPr>
        <w:pStyle w:val="Heading1"/>
        <w:rPr>
          <w:color w:val="365F91" w:themeColor="accent1" w:themeShade="BF"/>
        </w:rPr>
      </w:pPr>
      <w:r w:rsidRPr="005C3951">
        <w:rPr>
          <w:color w:val="365F91" w:themeColor="accent1" w:themeShade="BF"/>
        </w:rPr>
        <w:t>Additional Resources</w:t>
      </w:r>
    </w:p>
    <w:p w:rsidR="00D31120" w:rsidRDefault="00C23BAE" w:rsidP="00D31120">
      <w:pPr>
        <w:pStyle w:val="ListBullet1"/>
        <w:numPr>
          <w:ilvl w:val="0"/>
          <w:numId w:val="0"/>
        </w:numPr>
        <w:ind w:left="144"/>
      </w:pPr>
      <w:r>
        <w:t xml:space="preserve">The following books </w:t>
      </w:r>
      <w:r w:rsidR="00D31120" w:rsidRPr="007E0A3C">
        <w:t xml:space="preserve">are great resources to further your education in the </w:t>
      </w:r>
      <w:r w:rsidR="00D31120">
        <w:t xml:space="preserve">web interface design </w:t>
      </w:r>
      <w:r w:rsidR="00D31120" w:rsidRPr="007E0A3C">
        <w:t>industry.</w:t>
      </w:r>
    </w:p>
    <w:p w:rsidR="00875DA5" w:rsidRPr="004631E6" w:rsidRDefault="00875DA5" w:rsidP="007C5A2C">
      <w:pPr>
        <w:pStyle w:val="ListBullet1"/>
        <w:rPr>
          <w:i/>
        </w:rPr>
      </w:pPr>
      <w:r w:rsidRPr="004631E6">
        <w:rPr>
          <w:i/>
        </w:rPr>
        <w:t xml:space="preserve">“The Design of Everyday Things” </w:t>
      </w:r>
      <w:r w:rsidRPr="004631E6">
        <w:t>by Donald Norman</w:t>
      </w:r>
    </w:p>
    <w:p w:rsidR="00875DA5" w:rsidRPr="004631E6" w:rsidRDefault="00875DA5" w:rsidP="007C5A2C">
      <w:pPr>
        <w:pStyle w:val="ListBullet1"/>
        <w:rPr>
          <w:i/>
        </w:rPr>
      </w:pPr>
      <w:r w:rsidRPr="004631E6">
        <w:rPr>
          <w:i/>
        </w:rPr>
        <w:t>“Designing the Obvious</w:t>
      </w:r>
      <w:r w:rsidRPr="004631E6">
        <w:t xml:space="preserve">” by Robert </w:t>
      </w:r>
      <w:proofErr w:type="spellStart"/>
      <w:r w:rsidRPr="004631E6">
        <w:t>Hoekman</w:t>
      </w:r>
      <w:proofErr w:type="spellEnd"/>
      <w:r w:rsidRPr="004631E6">
        <w:t xml:space="preserve"> Jr.</w:t>
      </w:r>
    </w:p>
    <w:p w:rsidR="00875DA5" w:rsidRPr="004631E6" w:rsidRDefault="00875DA5" w:rsidP="007C5A2C">
      <w:pPr>
        <w:pStyle w:val="ListBullet1"/>
        <w:rPr>
          <w:i/>
        </w:rPr>
      </w:pPr>
      <w:r w:rsidRPr="004631E6">
        <w:rPr>
          <w:i/>
        </w:rPr>
        <w:t xml:space="preserve">“Web Form Design: Filling in the Blanks” </w:t>
      </w:r>
      <w:r w:rsidRPr="004631E6">
        <w:t xml:space="preserve">by Luke </w:t>
      </w:r>
      <w:proofErr w:type="spellStart"/>
      <w:r w:rsidRPr="004631E6">
        <w:t>Wroblewski</w:t>
      </w:r>
      <w:proofErr w:type="spellEnd"/>
    </w:p>
    <w:p w:rsidR="00C23BAE" w:rsidRPr="004631E6" w:rsidRDefault="00875DA5" w:rsidP="007C5A2C">
      <w:pPr>
        <w:pStyle w:val="ListBullet1"/>
        <w:rPr>
          <w:i/>
        </w:rPr>
      </w:pPr>
      <w:r w:rsidRPr="004631E6">
        <w:rPr>
          <w:i/>
        </w:rPr>
        <w:t>“</w:t>
      </w:r>
      <w:r w:rsidR="00C23BAE" w:rsidRPr="004631E6">
        <w:rPr>
          <w:i/>
        </w:rPr>
        <w:t>A Project Guide to UX Design</w:t>
      </w:r>
      <w:r w:rsidRPr="004631E6">
        <w:t>”</w:t>
      </w:r>
      <w:r w:rsidR="00C23BAE" w:rsidRPr="004631E6">
        <w:t xml:space="preserve"> by Russ Unger and Carolyn Chandler</w:t>
      </w:r>
    </w:p>
    <w:p w:rsidR="006C5123" w:rsidRPr="004631E6" w:rsidRDefault="00C23BAE" w:rsidP="007C5A2C">
      <w:pPr>
        <w:pStyle w:val="ListBullet1"/>
      </w:pPr>
      <w:r w:rsidRPr="004631E6">
        <w:rPr>
          <w:i/>
        </w:rPr>
        <w:t xml:space="preserve">“Web Anatomy: Introduction to Interaction Design Frameworks” </w:t>
      </w:r>
      <w:r w:rsidRPr="004631E6">
        <w:t xml:space="preserve">by Jared Spool and Robert </w:t>
      </w:r>
      <w:proofErr w:type="spellStart"/>
      <w:r w:rsidRPr="004631E6">
        <w:t>Hoekman</w:t>
      </w:r>
      <w:proofErr w:type="spellEnd"/>
      <w:r w:rsidRPr="004631E6">
        <w:t xml:space="preserve"> Jr.</w:t>
      </w:r>
    </w:p>
    <w:p w:rsidR="00F40FE6" w:rsidRPr="005C3951" w:rsidRDefault="001D1F1B" w:rsidP="00F40FE6">
      <w:pPr>
        <w:pStyle w:val="Heading1"/>
        <w:rPr>
          <w:color w:val="365F91" w:themeColor="accent1" w:themeShade="BF"/>
        </w:rPr>
      </w:pPr>
      <w:r>
        <w:rPr>
          <w:color w:val="365F91" w:themeColor="accent1" w:themeShade="BF"/>
        </w:rPr>
        <w:t>Topics Covered</w:t>
      </w:r>
    </w:p>
    <w:p w:rsidR="00F91D34" w:rsidRDefault="00F91D34" w:rsidP="001D1F1B">
      <w:pPr>
        <w:pStyle w:val="ListBullet1"/>
      </w:pPr>
      <w:r>
        <w:t>Usability Principles</w:t>
      </w:r>
    </w:p>
    <w:p w:rsidR="00F91D34" w:rsidRDefault="00F91D34" w:rsidP="001D1F1B">
      <w:pPr>
        <w:pStyle w:val="ListBullet1"/>
      </w:pPr>
      <w:r>
        <w:t>Interaction Design Principles</w:t>
      </w:r>
    </w:p>
    <w:p w:rsidR="00F91D34" w:rsidRDefault="00F91D34" w:rsidP="001D1F1B">
      <w:pPr>
        <w:pStyle w:val="ListBullet1"/>
      </w:pPr>
      <w:r>
        <w:t>Various Interface Types</w:t>
      </w:r>
    </w:p>
    <w:p w:rsidR="00F91D34" w:rsidRDefault="00F91D34" w:rsidP="001D1F1B">
      <w:pPr>
        <w:pStyle w:val="ListBullet1"/>
      </w:pPr>
      <w:r>
        <w:t>Fundamental Design Principles</w:t>
      </w:r>
    </w:p>
    <w:p w:rsidR="00F91D34" w:rsidRDefault="00F91D34" w:rsidP="001D1F1B">
      <w:pPr>
        <w:pStyle w:val="ListBullet1"/>
      </w:pPr>
      <w:r>
        <w:t>Designing with intent</w:t>
      </w:r>
    </w:p>
    <w:p w:rsidR="00A4510D" w:rsidRPr="001D1F1B" w:rsidRDefault="00F91D34" w:rsidP="001D1F1B">
      <w:pPr>
        <w:pStyle w:val="ListBullet1"/>
      </w:pPr>
      <w:r>
        <w:t>Design Patterns</w:t>
      </w:r>
    </w:p>
    <w:p w:rsidR="00904518" w:rsidRPr="005C3951" w:rsidRDefault="00904518" w:rsidP="00904518">
      <w:pPr>
        <w:pStyle w:val="Heading1"/>
        <w:rPr>
          <w:color w:val="365F91" w:themeColor="accent1" w:themeShade="BF"/>
        </w:rPr>
      </w:pPr>
      <w:r w:rsidRPr="005C3951">
        <w:rPr>
          <w:color w:val="365F91" w:themeColor="accent1" w:themeShade="BF"/>
        </w:rPr>
        <w:t>Learning Activities</w:t>
      </w:r>
    </w:p>
    <w:p w:rsidR="00681248" w:rsidRDefault="00681248" w:rsidP="00681248">
      <w:pPr>
        <w:pStyle w:val="Heading2"/>
      </w:pPr>
      <w:r w:rsidRPr="007E0A3C">
        <w:t>Reading Assignments</w:t>
      </w:r>
    </w:p>
    <w:p w:rsidR="00681248" w:rsidRDefault="00681248" w:rsidP="00681248">
      <w:r>
        <w:t>Students will read “</w:t>
      </w:r>
      <w:r w:rsidRPr="00681248">
        <w:rPr>
          <w:i/>
        </w:rPr>
        <w:t>Designing Interfaces</w:t>
      </w:r>
      <w:r>
        <w:t>” by Jenifer Tidwell to supplement the material presented during lecture. The chapters in the book have been selected to closely follow the subjects covered in the course.</w:t>
      </w:r>
    </w:p>
    <w:p w:rsidR="00681248" w:rsidRDefault="00681248" w:rsidP="00681248"/>
    <w:p w:rsidR="00356DE2" w:rsidRPr="00935497" w:rsidRDefault="00356DE2" w:rsidP="00356DE2">
      <w:pPr>
        <w:pStyle w:val="Heading2"/>
      </w:pPr>
      <w:r w:rsidRPr="00935497">
        <w:t>Projects</w:t>
      </w:r>
    </w:p>
    <w:p w:rsidR="00356DE2" w:rsidRPr="00935497" w:rsidRDefault="00356DE2" w:rsidP="00356DE2">
      <w:r w:rsidRPr="00935497">
        <w:t>Students will have weekly homework assignments ranging from usability to interface design. Students will learn how to evaluate products that we use in our everyday, to assess how easy, efficient and enjoyable they are to use, as a measure of usability. Further students will demonstrate their understanding of content organization and creating a hierarchy or taxonomy for information.</w:t>
      </w:r>
    </w:p>
    <w:p w:rsidR="00356DE2" w:rsidRPr="00935497" w:rsidRDefault="00356DE2" w:rsidP="00356DE2">
      <w:r w:rsidRPr="00935497">
        <w:t xml:space="preserve">Students should take their own ongoing journal of notes throughout the class recording the intricacies associated with effective interface design that they have discovered through the furthered understanding of the curriculum. </w:t>
      </w:r>
    </w:p>
    <w:p w:rsidR="00356DE2" w:rsidRPr="00935497" w:rsidRDefault="00356DE2" w:rsidP="00356DE2">
      <w:r w:rsidRPr="00935497">
        <w:t xml:space="preserve">Students will leverage this understanding as they approach the design </w:t>
      </w:r>
      <w:r>
        <w:t xml:space="preserve">of </w:t>
      </w:r>
      <w:r w:rsidRPr="00935497">
        <w:t>interfaces. They will be responsible for utilizing effective usability principles, interaction design principles and the appropriate use of interface design patterns to create more usable, intuitive interfaces that will be viewable on varying devices and screen resolutions.</w:t>
      </w:r>
    </w:p>
    <w:p w:rsidR="00356DE2" w:rsidRDefault="00356DE2" w:rsidP="00356DE2">
      <w:pPr>
        <w:pStyle w:val="Heading2"/>
      </w:pPr>
    </w:p>
    <w:p w:rsidR="00356DE2" w:rsidRPr="00935497" w:rsidRDefault="00356DE2" w:rsidP="00356DE2">
      <w:pPr>
        <w:pStyle w:val="Heading2"/>
      </w:pPr>
      <w:r w:rsidRPr="00935497">
        <w:t>Lab Projects</w:t>
      </w:r>
    </w:p>
    <w:p w:rsidR="00356DE2" w:rsidRPr="00935497" w:rsidRDefault="00356DE2" w:rsidP="00356DE2">
      <w:r w:rsidRPr="00935497">
        <w:t xml:space="preserve">Students will complete a lab exercises that ask them to identify how the principles of usability have been incorporated </w:t>
      </w:r>
      <w:r w:rsidRPr="00935497">
        <w:rPr>
          <w:i/>
        </w:rPr>
        <w:t>into</w:t>
      </w:r>
      <w:r w:rsidRPr="00935497">
        <w:t xml:space="preserve"> the design of any tangible artifact we use in our everyday. </w:t>
      </w:r>
    </w:p>
    <w:p w:rsidR="00356DE2" w:rsidRPr="00935497" w:rsidRDefault="00356DE2" w:rsidP="00356DE2">
      <w:r w:rsidRPr="00935497">
        <w:t>Students then demonstrate their acquired knowledge of Information Architecture for content organization to present large amounts of information efficiently and intuitively to users. Their proposed organization strategy will be presented through their creation of a “site diagram”. This diagram presents the hierarchy of required content and how users will navigate the content.</w:t>
      </w:r>
    </w:p>
    <w:p w:rsidR="00356DE2" w:rsidRDefault="00356DE2" w:rsidP="00356DE2">
      <w:r w:rsidRPr="00935497">
        <w:t xml:space="preserve">Lastly, remaining week exercises will see students developing a series of interfaces for a “proposed” website. Each interface will require the student to implement his or her acquired knowledge of the various interface design </w:t>
      </w:r>
      <w:r>
        <w:t>patterns learned throughout</w:t>
      </w:r>
      <w:r w:rsidRPr="00935497">
        <w:t xml:space="preserve"> the course.</w:t>
      </w:r>
      <w:r>
        <w:t xml:space="preserve"> </w:t>
      </w:r>
    </w:p>
    <w:p w:rsidR="00904518" w:rsidRPr="00F40FE6" w:rsidRDefault="00904518" w:rsidP="00904518"/>
    <w:p w:rsidR="00904518" w:rsidRPr="005C3951" w:rsidRDefault="00904518" w:rsidP="00904518">
      <w:pPr>
        <w:pStyle w:val="Heading1"/>
        <w:rPr>
          <w:color w:val="365F91" w:themeColor="accent1" w:themeShade="BF"/>
        </w:rPr>
      </w:pPr>
      <w:r w:rsidRPr="005C3951">
        <w:rPr>
          <w:color w:val="365F91" w:themeColor="accent1" w:themeShade="BF"/>
        </w:rPr>
        <w:t xml:space="preserve">Grade </w:t>
      </w:r>
      <w:r w:rsidR="004E5E8C" w:rsidRPr="005C3951">
        <w:rPr>
          <w:color w:val="365F91" w:themeColor="accent1" w:themeShade="BF"/>
        </w:rPr>
        <w:t>Weights</w:t>
      </w:r>
    </w:p>
    <w:p w:rsidR="00EE6DF2" w:rsidRDefault="00EE6DF2" w:rsidP="005A235B">
      <w:r w:rsidRPr="007E0A3C">
        <w:t>GPS</w:t>
      </w:r>
      <w:r w:rsidRPr="007E0A3C">
        <w:tab/>
      </w:r>
      <w:r>
        <w:tab/>
      </w:r>
      <w:r w:rsidRPr="007E0A3C">
        <w:t>10%</w:t>
      </w:r>
    </w:p>
    <w:p w:rsidR="005A235B" w:rsidRDefault="00A26906" w:rsidP="005A235B">
      <w:r>
        <w:t>Assessments</w:t>
      </w:r>
      <w:r>
        <w:tab/>
        <w:t>6</w:t>
      </w:r>
      <w:r w:rsidR="005A235B" w:rsidRPr="007E0A3C">
        <w:t>%</w:t>
      </w:r>
    </w:p>
    <w:p w:rsidR="00A26906" w:rsidRDefault="00A26906" w:rsidP="005A235B">
      <w:r>
        <w:t>Build L</w:t>
      </w:r>
      <w:r w:rsidR="005A235B" w:rsidRPr="007E0A3C">
        <w:t>ab</w:t>
      </w:r>
      <w:r w:rsidR="00DF2F84">
        <w:t>s</w:t>
      </w:r>
      <w:r>
        <w:t xml:space="preserve"> 1-6</w:t>
      </w:r>
      <w:r w:rsidR="005A235B" w:rsidRPr="007E0A3C">
        <w:tab/>
      </w:r>
      <w:r>
        <w:t>60</w:t>
      </w:r>
      <w:r w:rsidR="005A235B" w:rsidRPr="007E0A3C">
        <w:t>%</w:t>
      </w:r>
    </w:p>
    <w:p w:rsidR="005A235B" w:rsidRDefault="00A26906" w:rsidP="005A235B">
      <w:r>
        <w:t>B7 &amp; B8</w:t>
      </w:r>
      <w:r>
        <w:tab/>
      </w:r>
      <w:r>
        <w:tab/>
        <w:t>24%</w:t>
      </w:r>
    </w:p>
    <w:p w:rsidR="00356DE2" w:rsidRDefault="00356DE2" w:rsidP="00356DE2">
      <w:r>
        <w:t>Total</w:t>
      </w:r>
      <w:r>
        <w:tab/>
      </w:r>
      <w:r>
        <w:tab/>
        <w:t>100%</w:t>
      </w:r>
    </w:p>
    <w:p w:rsidR="00904518" w:rsidRPr="00904518" w:rsidRDefault="00904518" w:rsidP="00904518"/>
    <w:p w:rsidR="00F40FE6" w:rsidRPr="005C3951" w:rsidRDefault="00F40FE6" w:rsidP="00F40FE6">
      <w:pPr>
        <w:pStyle w:val="Heading1"/>
        <w:rPr>
          <w:color w:val="365F91" w:themeColor="accent1" w:themeShade="BF"/>
        </w:rPr>
      </w:pPr>
      <w:r w:rsidRPr="005C3951">
        <w:rPr>
          <w:color w:val="365F91" w:themeColor="accent1" w:themeShade="BF"/>
        </w:rPr>
        <w:t xml:space="preserve">Strategies </w:t>
      </w:r>
      <w:r w:rsidR="003E762E">
        <w:rPr>
          <w:color w:val="365F91" w:themeColor="accent1" w:themeShade="BF"/>
        </w:rPr>
        <w:t>f</w:t>
      </w:r>
      <w:r w:rsidRPr="005C3951">
        <w:rPr>
          <w:color w:val="365F91" w:themeColor="accent1" w:themeShade="BF"/>
        </w:rPr>
        <w:t>or Successful Learning</w:t>
      </w:r>
    </w:p>
    <w:p w:rsidR="00AE0FA0" w:rsidRDefault="00AE0FA0" w:rsidP="00AE0FA0">
      <w:pPr>
        <w:pStyle w:val="ListBullet1"/>
      </w:pPr>
      <w:r>
        <w:t>As with</w:t>
      </w:r>
      <w:r w:rsidRPr="00FD04F5">
        <w:t xml:space="preserve"> any class, taking notes, asking questions, and participati</w:t>
      </w:r>
      <w:r>
        <w:t>ng</w:t>
      </w:r>
      <w:r w:rsidRPr="00FD04F5">
        <w:t xml:space="preserve"> during lecture </w:t>
      </w:r>
      <w:r>
        <w:t>are</w:t>
      </w:r>
      <w:r w:rsidRPr="00FD04F5">
        <w:t xml:space="preserve"> invaluable </w:t>
      </w:r>
      <w:r>
        <w:t>learning</w:t>
      </w:r>
      <w:r w:rsidRPr="00FD04F5">
        <w:t xml:space="preserve"> </w:t>
      </w:r>
      <w:r>
        <w:t xml:space="preserve">tools for </w:t>
      </w:r>
      <w:r w:rsidRPr="00FD04F5">
        <w:t>every student.</w:t>
      </w:r>
    </w:p>
    <w:p w:rsidR="00AE0FA0" w:rsidRDefault="00AE0FA0" w:rsidP="00AE0FA0">
      <w:pPr>
        <w:pStyle w:val="ListBullet1"/>
      </w:pPr>
      <w:r w:rsidRPr="00FD04F5">
        <w:t xml:space="preserve">Students need to begin to look at the </w:t>
      </w:r>
      <w:r w:rsidR="002F3684">
        <w:t xml:space="preserve">real (not perceived or digital) </w:t>
      </w:r>
      <w:r w:rsidRPr="00FD04F5">
        <w:t xml:space="preserve">world </w:t>
      </w:r>
      <w:r w:rsidR="006B5809">
        <w:t>and</w:t>
      </w:r>
      <w:r w:rsidR="002F3684">
        <w:t xml:space="preserve"> how we interact with everyday things</w:t>
      </w:r>
    </w:p>
    <w:p w:rsidR="005A0A6F" w:rsidRDefault="005A0A6F" w:rsidP="002F3684">
      <w:pPr>
        <w:pStyle w:val="ListBullet1"/>
      </w:pPr>
      <w:r>
        <w:t xml:space="preserve">Students </w:t>
      </w:r>
      <w:r w:rsidR="00FF6281">
        <w:t>will greatly benefit from</w:t>
      </w:r>
      <w:r>
        <w:t xml:space="preserve"> read</w:t>
      </w:r>
      <w:r w:rsidR="00FF6281">
        <w:t>ing</w:t>
      </w:r>
      <w:r>
        <w:t xml:space="preserve"> the textbook chapters that correspond to</w:t>
      </w:r>
      <w:r w:rsidR="00AC72D8">
        <w:t xml:space="preserve"> each lecture</w:t>
      </w:r>
      <w:r>
        <w:t xml:space="preserve">, </w:t>
      </w:r>
      <w:r w:rsidR="00FF6281">
        <w:t xml:space="preserve">in order </w:t>
      </w:r>
      <w:r>
        <w:t xml:space="preserve">to gain a better understanding for the various design patterns </w:t>
      </w:r>
      <w:r w:rsidR="00856E95">
        <w:t>presented</w:t>
      </w:r>
      <w:r>
        <w:t xml:space="preserve"> each lecture. </w:t>
      </w:r>
    </w:p>
    <w:p w:rsidR="005A0A6F" w:rsidRDefault="002F3684" w:rsidP="00546BCC">
      <w:pPr>
        <w:pStyle w:val="ListBullet1"/>
      </w:pPr>
      <w:r w:rsidRPr="00FD04F5">
        <w:t>Students are</w:t>
      </w:r>
      <w:r w:rsidR="005A0A6F">
        <w:t xml:space="preserve"> encouraged to find appropriate, unique methods for presenting content requirements within the interfaces they create.</w:t>
      </w:r>
    </w:p>
    <w:p w:rsidR="00F40FE6" w:rsidRPr="00546BCC" w:rsidRDefault="005A0A6F" w:rsidP="00546BCC">
      <w:pPr>
        <w:pStyle w:val="ListBullet1"/>
      </w:pPr>
      <w:r>
        <w:t xml:space="preserve">Students are encouraged to </w:t>
      </w:r>
      <w:r w:rsidR="00600724">
        <w:t xml:space="preserve">thoroughly </w:t>
      </w:r>
      <w:r>
        <w:t>examine instructions, functional specifications documents, and grading rubrics that correspond to each lab exercise.</w:t>
      </w:r>
    </w:p>
    <w:p w:rsidR="00811048" w:rsidRDefault="00811048" w:rsidP="00F40FE6"/>
    <w:p w:rsidR="00811048" w:rsidRDefault="00811048" w:rsidP="00F40FE6"/>
    <w:p w:rsidR="00F40FE6" w:rsidRPr="00F40FE6" w:rsidRDefault="00811048" w:rsidP="00F40FE6">
      <w:r>
        <w:t xml:space="preserve">See the </w:t>
      </w:r>
      <w:hyperlink r:id="rId7" w:anchor="gid=25" w:history="1">
        <w:r w:rsidRPr="00811048">
          <w:rPr>
            <w:rStyle w:val="Hyperlink"/>
          </w:rPr>
          <w:t>Grading Rubric</w:t>
        </w:r>
      </w:hyperlink>
      <w:r>
        <w:t xml:space="preserve"> for a breakdown of each lab’s requirements.</w:t>
      </w:r>
    </w:p>
    <w:sectPr w:rsidR="00F40FE6" w:rsidRPr="00F40FE6" w:rsidSect="00457CCA">
      <w:pgSz w:w="11520" w:h="1440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Sabon">
    <w:altName w:val="Arial"/>
    <w:panose1 w:val="00000000000000000000"/>
    <w:charset w:val="4D"/>
    <w:family w:val="auto"/>
    <w:notTrueType/>
    <w:pitch w:val="default"/>
    <w:sig w:usb0="00000003" w:usb1="00000000" w:usb2="00000000" w:usb3="00000000" w:csb0="00000001" w:csb1="00000000"/>
  </w:font>
  <w:font w:name="Univers 75 Black">
    <w:altName w:val="Cambria"/>
    <w:charset w:val="00"/>
    <w:family w:val="auto"/>
    <w:pitch w:val="variable"/>
    <w:sig w:usb0="00000003" w:usb1="00000000" w:usb2="00000000" w:usb3="00000000" w:csb0="00000001" w:csb1="00000000"/>
  </w:font>
  <w:font w:name="Univers">
    <w:altName w:val="Arial"/>
    <w:panose1 w:val="00000000000000000000"/>
    <w:charset w:val="4D"/>
    <w:family w:val="auto"/>
    <w:notTrueType/>
    <w:pitch w:val="default"/>
    <w:sig w:usb0="03000000" w:usb1="00000000" w:usb2="00000000" w:usb3="00000000" w:csb0="00000001" w:csb1="00000000"/>
  </w:font>
  <w:font w:name="Univers 65 Bold">
    <w:altName w:val="Cambria"/>
    <w:charset w:val="00"/>
    <w:family w:val="auto"/>
    <w:pitch w:val="variable"/>
    <w:sig w:usb0="00000003" w:usb1="00000000" w:usb2="00000000" w:usb3="00000000" w:csb0="00000001" w:csb1="00000000"/>
  </w:font>
  <w:font w:name="Univers 55">
    <w:altName w:val="Cambria"/>
    <w:charset w:val="00"/>
    <w:family w:val="auto"/>
    <w:pitch w:val="variable"/>
    <w:sig w:usb0="00000003" w:usb1="00000000" w:usb2="00000000" w:usb3="00000000" w:csb0="00000001" w:csb1="00000000"/>
  </w:font>
  <w:font w:name="Univers 55 Oblique">
    <w:charset w:val="00"/>
    <w:family w:val="auto"/>
    <w:pitch w:val="variable"/>
    <w:sig w:usb0="00000003" w:usb1="00000000" w:usb2="00000000" w:usb3="00000000" w:csb0="00000001" w:csb1="00000000"/>
  </w:font>
  <w:font w:name="Univers 67 CondensedBold">
    <w:altName w:val="Courier New"/>
    <w:charset w:val="00"/>
    <w:family w:val="auto"/>
    <w:pitch w:val="variable"/>
    <w:sig w:usb0="03000000" w:usb1="00000000" w:usb2="00000000" w:usb3="00000000" w:csb0="00000001" w:csb1="00000000"/>
  </w:font>
  <w:font w:name="Univers 45 Light">
    <w:charset w:val="00"/>
    <w:family w:val="auto"/>
    <w:pitch w:val="variable"/>
    <w:sig w:usb0="00000003" w:usb1="00000000" w:usb2="00000000" w:usb3="00000000" w:csb0="00000001" w:csb1="00000000"/>
  </w:font>
  <w:font w:name="Univers 67 CondensedBoldObl">
    <w:altName w:val="Times New Roman"/>
    <w:charset w:val="00"/>
    <w:family w:val="auto"/>
    <w:pitch w:val="variable"/>
    <w:sig w:usb0="03000000" w:usb1="00000000" w:usb2="00000000" w:usb3="00000000" w:csb0="00000001" w:csb1="00000000"/>
  </w:font>
  <w:font w:name="B Univers 65 Bold">
    <w:altName w:val="Cambria"/>
    <w:charset w:val="00"/>
    <w:family w:val="auto"/>
    <w:pitch w:val="variable"/>
    <w:sig w:usb0="00000003" w:usb1="00000000" w:usb2="00000000" w:usb3="00000000" w:csb0="00000001" w:csb1="00000000"/>
  </w:font>
  <w:font w:name="B Sabon Bold">
    <w:altName w:val="Times New Roman"/>
    <w:charset w:val="00"/>
    <w:family w:val="auto"/>
    <w:pitch w:val="variable"/>
    <w:sig w:usb0="03000000" w:usb1="00000000" w:usb2="00000000" w:usb3="00000000" w:csb0="00000001" w:csb1="00000000"/>
  </w:font>
  <w:font w:name="I Sabon Italic">
    <w:altName w:val="Cambria"/>
    <w:charset w:val="00"/>
    <w:family w:val="auto"/>
    <w:pitch w:val="variable"/>
    <w:sig w:usb0="03000000" w:usb1="00000000" w:usb2="00000000" w:usb3="00000000" w:csb0="00000001" w:csb1="00000000"/>
  </w:font>
  <w:font w:name="BI Sabon BoldItalic">
    <w:altName w:val="Times New Roman"/>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 Univers 45 Light">
    <w:altName w:val="Cambria"/>
    <w:charset w:val="00"/>
    <w:family w:val="auto"/>
    <w:pitch w:val="variable"/>
    <w:sig w:usb0="00000003" w:usb1="00000000" w:usb2="00000000" w:usb3="00000000" w:csb0="00000001" w:csb1="00000000"/>
  </w:font>
  <w:font w:name="Blk Univers 75">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abon-Roman">
    <w:altName w:val="Sabon"/>
    <w:panose1 w:val="00000000000000000000"/>
    <w:charset w:val="4D"/>
    <w:family w:val="auto"/>
    <w:notTrueType/>
    <w:pitch w:val="default"/>
    <w:sig w:usb0="00000003" w:usb1="00000000" w:usb2="00000000" w:usb3="00000000" w:csb0="00000001" w:csb1="00000000"/>
  </w:font>
  <w:font w:name="StarSymbol">
    <w:altName w:val="ヒラギノ角ゴ Pro W3"/>
    <w:charset w:val="02"/>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28ACC1A4"/>
    <w:lvl w:ilvl="0">
      <w:start w:val="1"/>
      <w:numFmt w:val="decimal"/>
      <w:pStyle w:val="ListNumber3"/>
      <w:lvlText w:val="%1"/>
      <w:lvlJc w:val="left"/>
      <w:pPr>
        <w:tabs>
          <w:tab w:val="num" w:pos="1512"/>
        </w:tabs>
        <w:ind w:left="1512" w:hanging="216"/>
      </w:pPr>
      <w:rPr>
        <w:rFonts w:hint="default"/>
      </w:rPr>
    </w:lvl>
  </w:abstractNum>
  <w:abstractNum w:abstractNumId="1">
    <w:nsid w:val="FFFFFF82"/>
    <w:multiLevelType w:val="singleLevel"/>
    <w:tmpl w:val="27565546"/>
    <w:lvl w:ilvl="0">
      <w:start w:val="1"/>
      <w:numFmt w:val="bullet"/>
      <w:pStyle w:val="ListBullet3"/>
      <w:lvlText w:val=""/>
      <w:lvlJc w:val="left"/>
      <w:pPr>
        <w:tabs>
          <w:tab w:val="num" w:pos="1512"/>
        </w:tabs>
        <w:ind w:left="1512" w:hanging="216"/>
      </w:pPr>
      <w:rPr>
        <w:rFonts w:ascii="Symbol" w:hAnsi="Symbol" w:hint="default"/>
      </w:rPr>
    </w:lvl>
  </w:abstractNum>
  <w:abstractNum w:abstractNumId="2">
    <w:nsid w:val="006F4364"/>
    <w:multiLevelType w:val="hybridMultilevel"/>
    <w:tmpl w:val="BF329CC2"/>
    <w:name w:val="Outline"/>
    <w:lvl w:ilvl="0" w:tplc="6B76FDD0">
      <w:start w:val="1"/>
      <w:numFmt w:val="bullet"/>
      <w:pStyle w:val="ListBullet2"/>
      <w:lvlText w:val=""/>
      <w:lvlJc w:val="left"/>
      <w:pPr>
        <w:tabs>
          <w:tab w:val="num" w:pos="936"/>
        </w:tabs>
        <w:ind w:left="936" w:hanging="216"/>
      </w:pPr>
      <w:rPr>
        <w:rFonts w:ascii="Symbol" w:hAnsi="Symbol" w:hint="default"/>
      </w:rPr>
    </w:lvl>
    <w:lvl w:ilvl="1" w:tplc="B19E6974" w:tentative="1">
      <w:start w:val="1"/>
      <w:numFmt w:val="bullet"/>
      <w:lvlText w:val="o"/>
      <w:lvlJc w:val="left"/>
      <w:pPr>
        <w:tabs>
          <w:tab w:val="num" w:pos="1440"/>
        </w:tabs>
        <w:ind w:left="1440" w:hanging="360"/>
      </w:pPr>
      <w:rPr>
        <w:rFonts w:ascii="Courier New" w:hAnsi="Courier New" w:hint="default"/>
      </w:rPr>
    </w:lvl>
    <w:lvl w:ilvl="2" w:tplc="E6B0A480" w:tentative="1">
      <w:start w:val="1"/>
      <w:numFmt w:val="bullet"/>
      <w:lvlText w:val=""/>
      <w:lvlJc w:val="left"/>
      <w:pPr>
        <w:tabs>
          <w:tab w:val="num" w:pos="2160"/>
        </w:tabs>
        <w:ind w:left="2160" w:hanging="360"/>
      </w:pPr>
      <w:rPr>
        <w:rFonts w:ascii="Wingdings" w:hAnsi="Wingdings" w:hint="default"/>
      </w:rPr>
    </w:lvl>
    <w:lvl w:ilvl="3" w:tplc="674AF7D2" w:tentative="1">
      <w:start w:val="1"/>
      <w:numFmt w:val="bullet"/>
      <w:lvlText w:val=""/>
      <w:lvlJc w:val="left"/>
      <w:pPr>
        <w:tabs>
          <w:tab w:val="num" w:pos="2880"/>
        </w:tabs>
        <w:ind w:left="2880" w:hanging="360"/>
      </w:pPr>
      <w:rPr>
        <w:rFonts w:ascii="Symbol" w:hAnsi="Symbol" w:hint="default"/>
      </w:rPr>
    </w:lvl>
    <w:lvl w:ilvl="4" w:tplc="B808963C" w:tentative="1">
      <w:start w:val="1"/>
      <w:numFmt w:val="bullet"/>
      <w:lvlText w:val="o"/>
      <w:lvlJc w:val="left"/>
      <w:pPr>
        <w:tabs>
          <w:tab w:val="num" w:pos="3600"/>
        </w:tabs>
        <w:ind w:left="3600" w:hanging="360"/>
      </w:pPr>
      <w:rPr>
        <w:rFonts w:ascii="Courier New" w:hAnsi="Courier New" w:hint="default"/>
      </w:rPr>
    </w:lvl>
    <w:lvl w:ilvl="5" w:tplc="17B4AC3A" w:tentative="1">
      <w:start w:val="1"/>
      <w:numFmt w:val="bullet"/>
      <w:lvlText w:val=""/>
      <w:lvlJc w:val="left"/>
      <w:pPr>
        <w:tabs>
          <w:tab w:val="num" w:pos="4320"/>
        </w:tabs>
        <w:ind w:left="4320" w:hanging="360"/>
      </w:pPr>
      <w:rPr>
        <w:rFonts w:ascii="Wingdings" w:hAnsi="Wingdings" w:hint="default"/>
      </w:rPr>
    </w:lvl>
    <w:lvl w:ilvl="6" w:tplc="B27EF9EC" w:tentative="1">
      <w:start w:val="1"/>
      <w:numFmt w:val="bullet"/>
      <w:lvlText w:val=""/>
      <w:lvlJc w:val="left"/>
      <w:pPr>
        <w:tabs>
          <w:tab w:val="num" w:pos="5040"/>
        </w:tabs>
        <w:ind w:left="5040" w:hanging="360"/>
      </w:pPr>
      <w:rPr>
        <w:rFonts w:ascii="Symbol" w:hAnsi="Symbol" w:hint="default"/>
      </w:rPr>
    </w:lvl>
    <w:lvl w:ilvl="7" w:tplc="8AFC6048" w:tentative="1">
      <w:start w:val="1"/>
      <w:numFmt w:val="bullet"/>
      <w:lvlText w:val="o"/>
      <w:lvlJc w:val="left"/>
      <w:pPr>
        <w:tabs>
          <w:tab w:val="num" w:pos="5760"/>
        </w:tabs>
        <w:ind w:left="5760" w:hanging="360"/>
      </w:pPr>
      <w:rPr>
        <w:rFonts w:ascii="Courier New" w:hAnsi="Courier New" w:hint="default"/>
      </w:rPr>
    </w:lvl>
    <w:lvl w:ilvl="8" w:tplc="2096675E" w:tentative="1">
      <w:start w:val="1"/>
      <w:numFmt w:val="bullet"/>
      <w:lvlText w:val=""/>
      <w:lvlJc w:val="left"/>
      <w:pPr>
        <w:tabs>
          <w:tab w:val="num" w:pos="6480"/>
        </w:tabs>
        <w:ind w:left="6480" w:hanging="360"/>
      </w:pPr>
      <w:rPr>
        <w:rFonts w:ascii="Wingdings" w:hAnsi="Wingdings" w:hint="default"/>
      </w:rPr>
    </w:lvl>
  </w:abstractNum>
  <w:abstractNum w:abstractNumId="3">
    <w:nsid w:val="0D0C3C92"/>
    <w:multiLevelType w:val="hybridMultilevel"/>
    <w:tmpl w:val="5792D454"/>
    <w:lvl w:ilvl="0" w:tplc="AFCA7B74">
      <w:start w:val="1"/>
      <w:numFmt w:val="decimal"/>
      <w:pStyle w:val="ListNumber2"/>
      <w:lvlText w:val="%1"/>
      <w:lvlJc w:val="left"/>
      <w:pPr>
        <w:tabs>
          <w:tab w:val="num" w:pos="936"/>
        </w:tabs>
        <w:ind w:left="936" w:hanging="216"/>
      </w:pPr>
      <w:rPr>
        <w:rFonts w:hint="default"/>
      </w:r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4">
    <w:nsid w:val="0F8B08A8"/>
    <w:multiLevelType w:val="hybridMultilevel"/>
    <w:tmpl w:val="4D4E3F40"/>
    <w:lvl w:ilvl="0" w:tplc="AFCA7B74">
      <w:start w:val="1"/>
      <w:numFmt w:val="decimal"/>
      <w:pStyle w:val="ListNumber1"/>
      <w:lvlText w:val="%1"/>
      <w:lvlJc w:val="left"/>
      <w:pPr>
        <w:tabs>
          <w:tab w:val="num" w:pos="360"/>
        </w:tabs>
        <w:ind w:left="360" w:hanging="216"/>
      </w:pPr>
      <w:rPr>
        <w:rFonts w:hint="default"/>
      </w:rPr>
    </w:lvl>
    <w:lvl w:ilvl="1" w:tplc="04090019" w:tentative="1">
      <w:start w:val="1"/>
      <w:numFmt w:val="bullet"/>
      <w:lvlText w:val="o"/>
      <w:lvlJc w:val="left"/>
      <w:pPr>
        <w:tabs>
          <w:tab w:val="num" w:pos="1440"/>
        </w:tabs>
        <w:ind w:left="1440" w:hanging="360"/>
      </w:pPr>
      <w:rPr>
        <w:rFonts w:ascii="Courier New" w:hAnsi="Courier New" w:cs="MS Mincho"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MS Mincho"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MS Mincho"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5AAB2678"/>
    <w:multiLevelType w:val="hybridMultilevel"/>
    <w:tmpl w:val="FFF865F4"/>
    <w:lvl w:ilvl="0" w:tplc="969A20F0">
      <w:start w:val="1"/>
      <w:numFmt w:val="bullet"/>
      <w:pStyle w:val="ListBullet1"/>
      <w:lvlText w:val=""/>
      <w:lvlJc w:val="left"/>
      <w:pPr>
        <w:tabs>
          <w:tab w:val="num" w:pos="360"/>
        </w:tabs>
        <w:ind w:left="360" w:hanging="216"/>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attachedTemplate r:id="rId1"/>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
  <w:rsids>
    <w:rsidRoot w:val="00022AA0"/>
    <w:rsid w:val="00002C6A"/>
    <w:rsid w:val="000068EE"/>
    <w:rsid w:val="00011F97"/>
    <w:rsid w:val="00022AA0"/>
    <w:rsid w:val="00023FFB"/>
    <w:rsid w:val="00050512"/>
    <w:rsid w:val="00055EB2"/>
    <w:rsid w:val="000569CB"/>
    <w:rsid w:val="00056A32"/>
    <w:rsid w:val="000603C7"/>
    <w:rsid w:val="000618BA"/>
    <w:rsid w:val="00067C81"/>
    <w:rsid w:val="00080E51"/>
    <w:rsid w:val="00097FD8"/>
    <w:rsid w:val="000A591D"/>
    <w:rsid w:val="000A60BB"/>
    <w:rsid w:val="000A6F16"/>
    <w:rsid w:val="000A7E96"/>
    <w:rsid w:val="000C5093"/>
    <w:rsid w:val="000D403F"/>
    <w:rsid w:val="000E4EFF"/>
    <w:rsid w:val="000F48CC"/>
    <w:rsid w:val="000F7A0F"/>
    <w:rsid w:val="000F7FF0"/>
    <w:rsid w:val="001004FB"/>
    <w:rsid w:val="00132DD7"/>
    <w:rsid w:val="00142462"/>
    <w:rsid w:val="00162120"/>
    <w:rsid w:val="00174DA8"/>
    <w:rsid w:val="001857F9"/>
    <w:rsid w:val="001964BD"/>
    <w:rsid w:val="001A1152"/>
    <w:rsid w:val="001A147A"/>
    <w:rsid w:val="001D0FA0"/>
    <w:rsid w:val="001D1F1B"/>
    <w:rsid w:val="001E355A"/>
    <w:rsid w:val="001E7551"/>
    <w:rsid w:val="001F414B"/>
    <w:rsid w:val="00200E44"/>
    <w:rsid w:val="00201884"/>
    <w:rsid w:val="00236BA8"/>
    <w:rsid w:val="0025595B"/>
    <w:rsid w:val="00265C93"/>
    <w:rsid w:val="00280347"/>
    <w:rsid w:val="0028043D"/>
    <w:rsid w:val="002926D5"/>
    <w:rsid w:val="002A3CC8"/>
    <w:rsid w:val="002B34D6"/>
    <w:rsid w:val="002C2384"/>
    <w:rsid w:val="002D44CA"/>
    <w:rsid w:val="002E190F"/>
    <w:rsid w:val="002E5F54"/>
    <w:rsid w:val="002F3684"/>
    <w:rsid w:val="003040A7"/>
    <w:rsid w:val="00324715"/>
    <w:rsid w:val="0033270E"/>
    <w:rsid w:val="00334CBD"/>
    <w:rsid w:val="00345077"/>
    <w:rsid w:val="00356DE2"/>
    <w:rsid w:val="00357480"/>
    <w:rsid w:val="00370FF3"/>
    <w:rsid w:val="00386B43"/>
    <w:rsid w:val="0039416A"/>
    <w:rsid w:val="0039483F"/>
    <w:rsid w:val="00395E57"/>
    <w:rsid w:val="003A3056"/>
    <w:rsid w:val="003B44E6"/>
    <w:rsid w:val="003C5BC5"/>
    <w:rsid w:val="003E1081"/>
    <w:rsid w:val="003E2068"/>
    <w:rsid w:val="003E677D"/>
    <w:rsid w:val="003E6BE2"/>
    <w:rsid w:val="003E762E"/>
    <w:rsid w:val="003F3DCB"/>
    <w:rsid w:val="0040764E"/>
    <w:rsid w:val="0042057D"/>
    <w:rsid w:val="00430155"/>
    <w:rsid w:val="0043486D"/>
    <w:rsid w:val="00457CCA"/>
    <w:rsid w:val="004631E6"/>
    <w:rsid w:val="00467385"/>
    <w:rsid w:val="00490828"/>
    <w:rsid w:val="00490F41"/>
    <w:rsid w:val="00491D10"/>
    <w:rsid w:val="004A1017"/>
    <w:rsid w:val="004A495A"/>
    <w:rsid w:val="004B4C47"/>
    <w:rsid w:val="004B632C"/>
    <w:rsid w:val="004C039D"/>
    <w:rsid w:val="004C6FD8"/>
    <w:rsid w:val="004D6B41"/>
    <w:rsid w:val="004D7CB4"/>
    <w:rsid w:val="004E3162"/>
    <w:rsid w:val="004E5E8C"/>
    <w:rsid w:val="004E6A55"/>
    <w:rsid w:val="004F26D2"/>
    <w:rsid w:val="004F319D"/>
    <w:rsid w:val="004F77D2"/>
    <w:rsid w:val="00517A35"/>
    <w:rsid w:val="00522FF0"/>
    <w:rsid w:val="005239FE"/>
    <w:rsid w:val="005247B4"/>
    <w:rsid w:val="00531FF3"/>
    <w:rsid w:val="00546BCC"/>
    <w:rsid w:val="00583199"/>
    <w:rsid w:val="00594B19"/>
    <w:rsid w:val="005A0783"/>
    <w:rsid w:val="005A0A6F"/>
    <w:rsid w:val="005A0C43"/>
    <w:rsid w:val="005A0E52"/>
    <w:rsid w:val="005A235B"/>
    <w:rsid w:val="005C2E3D"/>
    <w:rsid w:val="005C3951"/>
    <w:rsid w:val="005C71D7"/>
    <w:rsid w:val="005D34DD"/>
    <w:rsid w:val="005E1524"/>
    <w:rsid w:val="005E3A30"/>
    <w:rsid w:val="00600724"/>
    <w:rsid w:val="00604D95"/>
    <w:rsid w:val="00606CDC"/>
    <w:rsid w:val="006070DB"/>
    <w:rsid w:val="006130B8"/>
    <w:rsid w:val="00622B65"/>
    <w:rsid w:val="0062639C"/>
    <w:rsid w:val="00627EA3"/>
    <w:rsid w:val="00636DFF"/>
    <w:rsid w:val="00643AEA"/>
    <w:rsid w:val="00667E48"/>
    <w:rsid w:val="00676D59"/>
    <w:rsid w:val="00681248"/>
    <w:rsid w:val="00681BDC"/>
    <w:rsid w:val="006820E4"/>
    <w:rsid w:val="00684AFC"/>
    <w:rsid w:val="006854CB"/>
    <w:rsid w:val="00694654"/>
    <w:rsid w:val="006A2E98"/>
    <w:rsid w:val="006B0C95"/>
    <w:rsid w:val="006B5809"/>
    <w:rsid w:val="006C5123"/>
    <w:rsid w:val="006C5C8D"/>
    <w:rsid w:val="006E1316"/>
    <w:rsid w:val="006F24D8"/>
    <w:rsid w:val="006F2C09"/>
    <w:rsid w:val="006F2C2A"/>
    <w:rsid w:val="00733A4F"/>
    <w:rsid w:val="00763C9A"/>
    <w:rsid w:val="00767827"/>
    <w:rsid w:val="007861BC"/>
    <w:rsid w:val="007933D4"/>
    <w:rsid w:val="007A39CB"/>
    <w:rsid w:val="007A5ABC"/>
    <w:rsid w:val="007B6078"/>
    <w:rsid w:val="007C5A2C"/>
    <w:rsid w:val="007C6F8F"/>
    <w:rsid w:val="007D4895"/>
    <w:rsid w:val="007F2278"/>
    <w:rsid w:val="008045BB"/>
    <w:rsid w:val="00811048"/>
    <w:rsid w:val="008118FD"/>
    <w:rsid w:val="00825CBF"/>
    <w:rsid w:val="0083097F"/>
    <w:rsid w:val="00856E95"/>
    <w:rsid w:val="0087158F"/>
    <w:rsid w:val="00871934"/>
    <w:rsid w:val="008739CD"/>
    <w:rsid w:val="00875DA5"/>
    <w:rsid w:val="00895481"/>
    <w:rsid w:val="008A247B"/>
    <w:rsid w:val="008A4678"/>
    <w:rsid w:val="008B0A82"/>
    <w:rsid w:val="008B4646"/>
    <w:rsid w:val="008C08F0"/>
    <w:rsid w:val="008C5511"/>
    <w:rsid w:val="008D2440"/>
    <w:rsid w:val="008E09E3"/>
    <w:rsid w:val="00900737"/>
    <w:rsid w:val="00902405"/>
    <w:rsid w:val="00904518"/>
    <w:rsid w:val="009051B0"/>
    <w:rsid w:val="00922CFD"/>
    <w:rsid w:val="0093055D"/>
    <w:rsid w:val="0093610A"/>
    <w:rsid w:val="0094246F"/>
    <w:rsid w:val="00956C0D"/>
    <w:rsid w:val="00956EFF"/>
    <w:rsid w:val="00961BF5"/>
    <w:rsid w:val="0097589F"/>
    <w:rsid w:val="00976777"/>
    <w:rsid w:val="009817D7"/>
    <w:rsid w:val="009A29A9"/>
    <w:rsid w:val="009A4A75"/>
    <w:rsid w:val="009B3FF3"/>
    <w:rsid w:val="009C20E7"/>
    <w:rsid w:val="009C5B60"/>
    <w:rsid w:val="009C5CC4"/>
    <w:rsid w:val="009D400E"/>
    <w:rsid w:val="009D539A"/>
    <w:rsid w:val="009E6A68"/>
    <w:rsid w:val="009F3A67"/>
    <w:rsid w:val="00A01E02"/>
    <w:rsid w:val="00A06457"/>
    <w:rsid w:val="00A06ECE"/>
    <w:rsid w:val="00A11946"/>
    <w:rsid w:val="00A13BFD"/>
    <w:rsid w:val="00A227F3"/>
    <w:rsid w:val="00A26906"/>
    <w:rsid w:val="00A44A82"/>
    <w:rsid w:val="00A4510D"/>
    <w:rsid w:val="00A45774"/>
    <w:rsid w:val="00A77232"/>
    <w:rsid w:val="00A83971"/>
    <w:rsid w:val="00A87089"/>
    <w:rsid w:val="00A94520"/>
    <w:rsid w:val="00AA101F"/>
    <w:rsid w:val="00AC006E"/>
    <w:rsid w:val="00AC3A0C"/>
    <w:rsid w:val="00AC72D8"/>
    <w:rsid w:val="00AD7A35"/>
    <w:rsid w:val="00AE0FA0"/>
    <w:rsid w:val="00AE5109"/>
    <w:rsid w:val="00AE7262"/>
    <w:rsid w:val="00AF29C2"/>
    <w:rsid w:val="00AF2CDE"/>
    <w:rsid w:val="00AF7BA5"/>
    <w:rsid w:val="00B03A7F"/>
    <w:rsid w:val="00B22531"/>
    <w:rsid w:val="00B27A8D"/>
    <w:rsid w:val="00B427E7"/>
    <w:rsid w:val="00B47A32"/>
    <w:rsid w:val="00B7373C"/>
    <w:rsid w:val="00B83609"/>
    <w:rsid w:val="00BA310C"/>
    <w:rsid w:val="00BA46DA"/>
    <w:rsid w:val="00BB5A63"/>
    <w:rsid w:val="00BB7588"/>
    <w:rsid w:val="00BE3791"/>
    <w:rsid w:val="00BF426A"/>
    <w:rsid w:val="00BF78DE"/>
    <w:rsid w:val="00C1416D"/>
    <w:rsid w:val="00C15C94"/>
    <w:rsid w:val="00C23BAE"/>
    <w:rsid w:val="00C2488A"/>
    <w:rsid w:val="00C32158"/>
    <w:rsid w:val="00C35133"/>
    <w:rsid w:val="00C5329B"/>
    <w:rsid w:val="00CA114C"/>
    <w:rsid w:val="00CD541F"/>
    <w:rsid w:val="00CF1BE4"/>
    <w:rsid w:val="00D24CFA"/>
    <w:rsid w:val="00D31120"/>
    <w:rsid w:val="00D34AEE"/>
    <w:rsid w:val="00D61342"/>
    <w:rsid w:val="00D629D9"/>
    <w:rsid w:val="00D71941"/>
    <w:rsid w:val="00D74FCC"/>
    <w:rsid w:val="00D97FB5"/>
    <w:rsid w:val="00DA1814"/>
    <w:rsid w:val="00DC75BC"/>
    <w:rsid w:val="00DE4B50"/>
    <w:rsid w:val="00DE4FD2"/>
    <w:rsid w:val="00DF2811"/>
    <w:rsid w:val="00DF2F84"/>
    <w:rsid w:val="00DF75B8"/>
    <w:rsid w:val="00E17D37"/>
    <w:rsid w:val="00E2229F"/>
    <w:rsid w:val="00E22B70"/>
    <w:rsid w:val="00E40B3A"/>
    <w:rsid w:val="00E4428F"/>
    <w:rsid w:val="00E57409"/>
    <w:rsid w:val="00E62BB0"/>
    <w:rsid w:val="00E64A66"/>
    <w:rsid w:val="00E6545A"/>
    <w:rsid w:val="00E66CB6"/>
    <w:rsid w:val="00E73D7A"/>
    <w:rsid w:val="00E75095"/>
    <w:rsid w:val="00E82401"/>
    <w:rsid w:val="00E9245F"/>
    <w:rsid w:val="00E93C38"/>
    <w:rsid w:val="00EB5F53"/>
    <w:rsid w:val="00EB7BF6"/>
    <w:rsid w:val="00EC6AD3"/>
    <w:rsid w:val="00EE6DF2"/>
    <w:rsid w:val="00EF2F4E"/>
    <w:rsid w:val="00F031A3"/>
    <w:rsid w:val="00F1229F"/>
    <w:rsid w:val="00F3057B"/>
    <w:rsid w:val="00F33B01"/>
    <w:rsid w:val="00F363DD"/>
    <w:rsid w:val="00F40FE6"/>
    <w:rsid w:val="00F43EE0"/>
    <w:rsid w:val="00F53F8E"/>
    <w:rsid w:val="00F62502"/>
    <w:rsid w:val="00F73972"/>
    <w:rsid w:val="00F91D34"/>
    <w:rsid w:val="00F95D0C"/>
    <w:rsid w:val="00FB0797"/>
    <w:rsid w:val="00FB778A"/>
    <w:rsid w:val="00FC35CA"/>
    <w:rsid w:val="00FD3654"/>
    <w:rsid w:val="00FD4820"/>
    <w:rsid w:val="00FE51A2"/>
    <w:rsid w:val="00FE6143"/>
    <w:rsid w:val="00FF3B8D"/>
    <w:rsid w:val="00FF6281"/>
  </w:rsids>
  <m:mathPr>
    <m:mathFont m:val="Sabo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caption" w:qFormat="1"/>
  </w:latentStyles>
  <w:style w:type="paragraph" w:default="1" w:styleId="Normal">
    <w:name w:val="Normal"/>
    <w:autoRedefine/>
    <w:qFormat/>
    <w:rsid w:val="005C3951"/>
    <w:pPr>
      <w:widowControl w:val="0"/>
      <w:autoSpaceDE w:val="0"/>
      <w:autoSpaceDN w:val="0"/>
      <w:adjustRightInd w:val="0"/>
      <w:spacing w:before="90" w:after="90" w:line="260" w:lineRule="atLeast"/>
      <w:textAlignment w:val="center"/>
    </w:pPr>
    <w:rPr>
      <w:rFonts w:ascii="Sabon" w:hAnsi="Sabon" w:cs="Sabon"/>
      <w:color w:val="000000"/>
      <w:spacing w:val="-2"/>
      <w:sz w:val="20"/>
      <w:lang w:eastAsia="zh-CN"/>
    </w:rPr>
  </w:style>
  <w:style w:type="paragraph" w:styleId="Heading1">
    <w:name w:val="heading 1"/>
    <w:basedOn w:val="Noparagraphstyle"/>
    <w:next w:val="Noparagraphstyle"/>
    <w:qFormat/>
    <w:rsid w:val="00C8311B"/>
    <w:pPr>
      <w:keepNext/>
      <w:keepLines/>
      <w:spacing w:before="360" w:after="90" w:line="360" w:lineRule="atLeast"/>
      <w:textAlignment w:val="baseline"/>
      <w:outlineLvl w:val="0"/>
    </w:pPr>
    <w:rPr>
      <w:rFonts w:ascii="Univers 75 Black" w:hAnsi="Univers 75 Black" w:cs="Univers"/>
      <w:bCs/>
      <w:smallCaps/>
      <w:sz w:val="30"/>
      <w:szCs w:val="30"/>
    </w:rPr>
  </w:style>
  <w:style w:type="paragraph" w:styleId="Heading2">
    <w:name w:val="heading 2"/>
    <w:basedOn w:val="Noparagraphstyle"/>
    <w:next w:val="Noparagraphstyle"/>
    <w:link w:val="Heading2Char"/>
    <w:qFormat/>
    <w:rsid w:val="00D33B72"/>
    <w:pPr>
      <w:keepNext/>
      <w:keepLines/>
      <w:spacing w:before="180" w:after="90" w:line="300" w:lineRule="atLeast"/>
      <w:textAlignment w:val="baseline"/>
      <w:outlineLvl w:val="1"/>
    </w:pPr>
    <w:rPr>
      <w:rFonts w:ascii="Univers 65 Bold" w:hAnsi="Univers 65 Bold" w:cs="Univers"/>
      <w:bCs/>
    </w:rPr>
  </w:style>
  <w:style w:type="paragraph" w:styleId="Heading3">
    <w:name w:val="heading 3"/>
    <w:basedOn w:val="Noparagraphstyle"/>
    <w:next w:val="Noparagraphstyle"/>
    <w:qFormat/>
    <w:rsid w:val="0095061A"/>
    <w:pPr>
      <w:keepNext/>
      <w:keepLines/>
      <w:spacing w:before="270" w:line="260" w:lineRule="atLeast"/>
      <w:textAlignment w:val="baseline"/>
      <w:outlineLvl w:val="2"/>
    </w:pPr>
    <w:rPr>
      <w:rFonts w:cs="Univers"/>
      <w:sz w:val="20"/>
      <w:szCs w:val="20"/>
    </w:rPr>
  </w:style>
  <w:style w:type="paragraph" w:styleId="Heading4">
    <w:name w:val="heading 4"/>
    <w:basedOn w:val="Noparagraphstyle"/>
    <w:next w:val="Noparagraphstyle"/>
    <w:autoRedefine/>
    <w:qFormat/>
    <w:rsid w:val="0095061A"/>
    <w:pPr>
      <w:keepNext/>
      <w:keepLines/>
      <w:tabs>
        <w:tab w:val="left" w:pos="360"/>
      </w:tabs>
      <w:spacing w:before="180" w:line="288" w:lineRule="atLeast"/>
      <w:jc w:val="both"/>
      <w:textAlignment w:val="baseline"/>
      <w:outlineLvl w:val="3"/>
    </w:pPr>
    <w:rPr>
      <w:rFonts w:cs="Univers"/>
      <w:sz w:val="19"/>
      <w:szCs w:val="19"/>
    </w:rPr>
  </w:style>
  <w:style w:type="paragraph" w:styleId="Heading5">
    <w:name w:val="heading 5"/>
    <w:basedOn w:val="Normal"/>
    <w:next w:val="Noparagraphstyle"/>
    <w:qFormat/>
    <w:rsid w:val="00D33B72"/>
    <w:pPr>
      <w:outlineLvl w:val="4"/>
    </w:pPr>
    <w:rPr>
      <w:rFonts w:ascii="Univers 65 Bold" w:hAnsi="Univers 65 Bold" w:cs="Univers"/>
      <w:b/>
      <w:bCs/>
      <w:sz w:val="18"/>
      <w:szCs w:val="18"/>
    </w:rPr>
  </w:style>
  <w:style w:type="paragraph" w:styleId="Heading6">
    <w:name w:val="heading 6"/>
    <w:basedOn w:val="Normal"/>
    <w:next w:val="Noparagraphstyle"/>
    <w:qFormat/>
    <w:rsid w:val="00D33B72"/>
    <w:pPr>
      <w:keepNext/>
      <w:keepLines/>
      <w:spacing w:after="0"/>
      <w:textAlignment w:val="baseline"/>
      <w:outlineLvl w:val="5"/>
    </w:pPr>
    <w:rPr>
      <w:rFonts w:ascii="Univers 55 Oblique" w:hAnsi="Univers 55 Oblique" w:cs="Univers"/>
      <w:iCs/>
      <w:spacing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paragraphstyle">
    <w:name w:val="[No paragraph style]"/>
    <w:rsid w:val="0095061A"/>
    <w:pPr>
      <w:widowControl w:val="0"/>
      <w:autoSpaceDE w:val="0"/>
      <w:autoSpaceDN w:val="0"/>
      <w:adjustRightInd w:val="0"/>
      <w:spacing w:line="288" w:lineRule="auto"/>
      <w:textAlignment w:val="center"/>
    </w:pPr>
    <w:rPr>
      <w:rFonts w:ascii="Univers 55" w:hAnsi="Univers 55"/>
      <w:color w:val="000000"/>
      <w:lang w:eastAsia="zh-CN"/>
    </w:rPr>
  </w:style>
  <w:style w:type="paragraph" w:customStyle="1" w:styleId="ChapterTitle">
    <w:name w:val="Chapter Title"/>
    <w:basedOn w:val="Noparagraphstyle"/>
    <w:next w:val="Noparagraphstyle"/>
    <w:rsid w:val="00D33B72"/>
    <w:pPr>
      <w:spacing w:line="460" w:lineRule="atLeast"/>
    </w:pPr>
    <w:rPr>
      <w:rFonts w:ascii="Univers 67 CondensedBold" w:hAnsi="Univers 67 CondensedBold" w:cs="Univers"/>
      <w:bCs/>
      <w:sz w:val="48"/>
      <w:szCs w:val="36"/>
    </w:rPr>
  </w:style>
  <w:style w:type="paragraph" w:customStyle="1" w:styleId="ChapterIntro">
    <w:name w:val="Chapter Intro"/>
    <w:basedOn w:val="Noparagraphstyle"/>
    <w:next w:val="Noparagraphstyle"/>
    <w:autoRedefine/>
    <w:rsid w:val="00A2151D"/>
    <w:pPr>
      <w:spacing w:after="180" w:line="260" w:lineRule="atLeast"/>
    </w:pPr>
    <w:rPr>
      <w:rFonts w:ascii="Univers 45 Light" w:hAnsi="Univers 45 Light" w:cs="Univers"/>
      <w:spacing w:val="2"/>
      <w:sz w:val="17"/>
      <w:szCs w:val="17"/>
    </w:rPr>
  </w:style>
  <w:style w:type="paragraph" w:customStyle="1" w:styleId="ListBullet1">
    <w:name w:val="List Bullet 1"/>
    <w:rsid w:val="005C3951"/>
    <w:pPr>
      <w:numPr>
        <w:numId w:val="2"/>
      </w:numPr>
      <w:tabs>
        <w:tab w:val="left" w:pos="396"/>
      </w:tabs>
      <w:spacing w:before="90" w:after="90" w:line="260" w:lineRule="atLeast"/>
      <w:ind w:right="187"/>
      <w:textAlignment w:val="baseline"/>
    </w:pPr>
    <w:rPr>
      <w:rFonts w:ascii="Sabon" w:hAnsi="Sabon" w:cs="Sabon"/>
      <w:color w:val="000000"/>
      <w:spacing w:val="-4"/>
      <w:sz w:val="20"/>
      <w:lang w:eastAsia="zh-CN"/>
    </w:rPr>
  </w:style>
  <w:style w:type="paragraph" w:styleId="ListBullet2">
    <w:name w:val="List Bullet 2"/>
    <w:next w:val="Noparagraphstyle"/>
    <w:autoRedefine/>
    <w:rsid w:val="005C3951"/>
    <w:pPr>
      <w:keepLines/>
      <w:numPr>
        <w:numId w:val="4"/>
      </w:numPr>
      <w:tabs>
        <w:tab w:val="left" w:pos="900"/>
      </w:tabs>
      <w:spacing w:before="90" w:after="90" w:line="260" w:lineRule="atLeast"/>
      <w:ind w:right="360"/>
      <w:textAlignment w:val="baseline"/>
    </w:pPr>
    <w:rPr>
      <w:rFonts w:ascii="Sabon" w:hAnsi="Sabon" w:cs="Sabon"/>
      <w:color w:val="000000"/>
      <w:spacing w:val="-2"/>
      <w:sz w:val="20"/>
      <w:lang w:eastAsia="zh-CN"/>
    </w:rPr>
  </w:style>
  <w:style w:type="paragraph" w:customStyle="1" w:styleId="ListIndented1">
    <w:name w:val="List Indented 1"/>
    <w:basedOn w:val="Noparagraphstyle"/>
    <w:next w:val="Noparagraphstyle"/>
    <w:autoRedefine/>
    <w:rsid w:val="0049149C"/>
    <w:pPr>
      <w:tabs>
        <w:tab w:val="left" w:pos="396"/>
      </w:tabs>
      <w:spacing w:before="90" w:after="90" w:line="260" w:lineRule="atLeast"/>
      <w:ind w:left="360"/>
      <w:textAlignment w:val="baseline"/>
    </w:pPr>
    <w:rPr>
      <w:rFonts w:ascii="Sabon" w:hAnsi="Sabon" w:cs="Sabon"/>
      <w:spacing w:val="-2"/>
      <w:sz w:val="19"/>
      <w:szCs w:val="20"/>
    </w:rPr>
  </w:style>
  <w:style w:type="paragraph" w:customStyle="1" w:styleId="ListIndented2">
    <w:name w:val="List Indented 2"/>
    <w:next w:val="Noparagraphstyle"/>
    <w:rsid w:val="0049149C"/>
    <w:pPr>
      <w:spacing w:before="90" w:after="90" w:line="260" w:lineRule="atLeast"/>
      <w:ind w:left="936" w:right="187"/>
    </w:pPr>
    <w:rPr>
      <w:rFonts w:ascii="Sabon" w:hAnsi="Sabon" w:cs="Sabon"/>
      <w:color w:val="000000"/>
      <w:spacing w:val="-2"/>
      <w:sz w:val="19"/>
      <w:lang w:eastAsia="zh-CN"/>
    </w:rPr>
  </w:style>
  <w:style w:type="paragraph" w:customStyle="1" w:styleId="ListNumber1">
    <w:name w:val="List Number 1"/>
    <w:next w:val="Noparagraphstyle"/>
    <w:rsid w:val="0049149C"/>
    <w:pPr>
      <w:numPr>
        <w:numId w:val="1"/>
      </w:numPr>
      <w:spacing w:before="90" w:after="90" w:line="260" w:lineRule="atLeast"/>
    </w:pPr>
    <w:rPr>
      <w:rFonts w:ascii="Sabon" w:hAnsi="Sabon" w:cs="Sabon"/>
      <w:color w:val="000000"/>
      <w:spacing w:val="-4"/>
      <w:sz w:val="19"/>
      <w:lang w:eastAsia="zh-CN"/>
    </w:rPr>
  </w:style>
  <w:style w:type="paragraph" w:styleId="ListNumber2">
    <w:name w:val="List Number 2"/>
    <w:next w:val="Noparagraphstyle"/>
    <w:rsid w:val="0049149C"/>
    <w:pPr>
      <w:numPr>
        <w:numId w:val="3"/>
      </w:numPr>
      <w:spacing w:before="90" w:after="90" w:line="260" w:lineRule="atLeast"/>
    </w:pPr>
    <w:rPr>
      <w:rFonts w:ascii="Sabon" w:hAnsi="Sabon" w:cs="Sabon"/>
      <w:color w:val="000000"/>
      <w:spacing w:val="-2"/>
      <w:sz w:val="19"/>
      <w:lang w:eastAsia="zh-CN"/>
    </w:rPr>
  </w:style>
  <w:style w:type="paragraph" w:customStyle="1" w:styleId="PullQuote">
    <w:name w:val="Pull Quote"/>
    <w:basedOn w:val="Noparagraphstyle"/>
    <w:next w:val="Noparagraphstyle"/>
    <w:rsid w:val="00D33B72"/>
    <w:pPr>
      <w:keepLines/>
      <w:pBdr>
        <w:top w:val="single" w:sz="2" w:space="8" w:color="000000"/>
        <w:bottom w:val="single" w:sz="2" w:space="8" w:color="000000"/>
      </w:pBdr>
      <w:spacing w:before="180" w:after="180" w:line="400" w:lineRule="atLeast"/>
      <w:ind w:left="187" w:right="187"/>
      <w:textAlignment w:val="baseline"/>
    </w:pPr>
    <w:rPr>
      <w:rFonts w:ascii="Univers 67 CondensedBoldObl" w:hAnsi="Univers 67 CondensedBoldObl" w:cs="Univers"/>
      <w:bCs/>
      <w:iCs/>
      <w:position w:val="-7"/>
    </w:rPr>
  </w:style>
  <w:style w:type="paragraph" w:customStyle="1" w:styleId="Math">
    <w:name w:val="Math"/>
    <w:next w:val="Noparagraphstyle"/>
    <w:rsid w:val="0049149C"/>
    <w:pPr>
      <w:spacing w:before="90" w:after="90" w:line="300" w:lineRule="atLeast"/>
      <w:jc w:val="center"/>
      <w:textAlignment w:val="baseline"/>
    </w:pPr>
    <w:rPr>
      <w:rFonts w:ascii="Sabon" w:hAnsi="Sabon" w:cs="Sabon"/>
      <w:color w:val="000000"/>
      <w:spacing w:val="-2"/>
      <w:sz w:val="19"/>
      <w:lang w:eastAsia="zh-CN"/>
    </w:rPr>
  </w:style>
  <w:style w:type="paragraph" w:customStyle="1" w:styleId="SideNote">
    <w:name w:val="Side Note"/>
    <w:basedOn w:val="Noparagraphstyle"/>
    <w:next w:val="Noparagraphstyle"/>
    <w:rsid w:val="0095061A"/>
    <w:pPr>
      <w:spacing w:after="180" w:line="240" w:lineRule="atLeast"/>
      <w:jc w:val="both"/>
      <w:textAlignment w:val="baseline"/>
    </w:pPr>
    <w:rPr>
      <w:rFonts w:cs="Univers"/>
      <w:sz w:val="16"/>
      <w:szCs w:val="16"/>
    </w:rPr>
  </w:style>
  <w:style w:type="paragraph" w:styleId="Caption">
    <w:name w:val="caption"/>
    <w:basedOn w:val="Noparagraphstyle"/>
    <w:next w:val="Noparagraphstyle"/>
    <w:qFormat/>
    <w:rsid w:val="00D33B72"/>
    <w:pPr>
      <w:spacing w:before="80" w:after="80" w:line="200" w:lineRule="atLeast"/>
      <w:textAlignment w:val="baseline"/>
    </w:pPr>
    <w:rPr>
      <w:rFonts w:ascii="Univers 67 CondensedBold" w:hAnsi="Univers 67 CondensedBold" w:cs="Univers"/>
      <w:bCs/>
      <w:spacing w:val="3"/>
      <w:sz w:val="18"/>
      <w:szCs w:val="18"/>
    </w:rPr>
  </w:style>
  <w:style w:type="paragraph" w:customStyle="1" w:styleId="KeyTerms">
    <w:name w:val="Key Terms"/>
    <w:basedOn w:val="Noparagraphstyle"/>
    <w:next w:val="Noparagraphstyle"/>
    <w:rsid w:val="00A2151D"/>
    <w:pPr>
      <w:keepLines/>
      <w:tabs>
        <w:tab w:val="left" w:pos="720"/>
      </w:tabs>
      <w:spacing w:before="90" w:after="288" w:line="240" w:lineRule="atLeast"/>
      <w:textAlignment w:val="baseline"/>
    </w:pPr>
    <w:rPr>
      <w:rFonts w:cs="Univers"/>
      <w:spacing w:val="-2"/>
      <w:sz w:val="18"/>
      <w:szCs w:val="18"/>
    </w:rPr>
  </w:style>
  <w:style w:type="paragraph" w:customStyle="1" w:styleId="StudyGuideIntro">
    <w:name w:val="Study Guide Intro"/>
    <w:basedOn w:val="Noparagraphstyle"/>
    <w:next w:val="Noparagraphstyle"/>
    <w:rsid w:val="006050A2"/>
    <w:pPr>
      <w:tabs>
        <w:tab w:val="left" w:pos="720"/>
        <w:tab w:val="left" w:pos="990"/>
        <w:tab w:val="left" w:pos="3600"/>
        <w:tab w:val="left" w:pos="3870"/>
      </w:tabs>
      <w:spacing w:after="180" w:line="240" w:lineRule="atLeast"/>
      <w:ind w:left="360"/>
      <w:textAlignment w:val="baseline"/>
    </w:pPr>
    <w:rPr>
      <w:rFonts w:ascii="Univers 55 Oblique" w:hAnsi="Univers 55 Oblique" w:cs="Univers"/>
      <w:spacing w:val="-2"/>
      <w:sz w:val="17"/>
      <w:szCs w:val="17"/>
    </w:rPr>
  </w:style>
  <w:style w:type="paragraph" w:customStyle="1" w:styleId="StudyGuideQuestion">
    <w:name w:val="Study Guide Question"/>
    <w:basedOn w:val="Noparagraphstyle"/>
    <w:next w:val="Noparagraphstyle"/>
    <w:rsid w:val="0095061A"/>
    <w:pPr>
      <w:tabs>
        <w:tab w:val="center" w:pos="202"/>
        <w:tab w:val="left" w:pos="403"/>
      </w:tabs>
      <w:spacing w:before="270" w:line="300" w:lineRule="atLeast"/>
      <w:ind w:left="403" w:hanging="403"/>
      <w:textAlignment w:val="baseline"/>
    </w:pPr>
    <w:rPr>
      <w:rFonts w:cs="Univers"/>
      <w:spacing w:val="-2"/>
      <w:sz w:val="18"/>
      <w:szCs w:val="18"/>
    </w:rPr>
  </w:style>
  <w:style w:type="paragraph" w:customStyle="1" w:styleId="StudyGuideMultipleChoices">
    <w:name w:val="Study Guide Multiple Choices"/>
    <w:next w:val="Noparagraphstyle"/>
    <w:rsid w:val="00A2151D"/>
    <w:pPr>
      <w:tabs>
        <w:tab w:val="left" w:pos="990"/>
        <w:tab w:val="left" w:pos="3600"/>
        <w:tab w:val="left" w:pos="3870"/>
      </w:tabs>
      <w:spacing w:before="90" w:after="90" w:line="260" w:lineRule="atLeast"/>
      <w:ind w:left="720"/>
    </w:pPr>
    <w:rPr>
      <w:rFonts w:ascii="Univers 55" w:hAnsi="Univers 55" w:cs="Univers"/>
      <w:color w:val="000000"/>
      <w:spacing w:val="-2"/>
      <w:sz w:val="18"/>
      <w:szCs w:val="18"/>
      <w:lang w:eastAsia="zh-CN"/>
    </w:rPr>
  </w:style>
  <w:style w:type="paragraph" w:customStyle="1" w:styleId="StudyGuideTrueFalse">
    <w:name w:val="Study Guide True/False"/>
    <w:next w:val="Noparagraphstyle"/>
    <w:rsid w:val="00A2151D"/>
    <w:pPr>
      <w:tabs>
        <w:tab w:val="left" w:pos="990"/>
        <w:tab w:val="left" w:pos="3600"/>
        <w:tab w:val="left" w:pos="3870"/>
      </w:tabs>
      <w:spacing w:before="90" w:after="90" w:line="260" w:lineRule="atLeast"/>
      <w:ind w:left="446"/>
    </w:pPr>
    <w:rPr>
      <w:rFonts w:ascii="Univers 55" w:hAnsi="Univers 55" w:cs="Univers"/>
      <w:color w:val="000000"/>
      <w:spacing w:val="-2"/>
      <w:sz w:val="18"/>
      <w:szCs w:val="18"/>
      <w:lang w:eastAsia="zh-CN"/>
    </w:rPr>
  </w:style>
  <w:style w:type="character" w:customStyle="1" w:styleId="DefinitionTitle">
    <w:name w:val="Definition Title"/>
    <w:rsid w:val="00D33B72"/>
    <w:rPr>
      <w:rFonts w:ascii="B Univers 65 Bold" w:hAnsi="B Univers 65 Bold" w:cs="Univers"/>
      <w:bCs/>
      <w:color w:val="000000"/>
      <w:spacing w:val="0"/>
      <w:w w:val="100"/>
      <w:position w:val="0"/>
      <w:sz w:val="18"/>
      <w:szCs w:val="18"/>
      <w:u w:val="none"/>
      <w:vertAlign w:val="baseline"/>
    </w:rPr>
  </w:style>
  <w:style w:type="character" w:customStyle="1" w:styleId="Bold">
    <w:name w:val="Bold"/>
    <w:rsid w:val="005276CF"/>
    <w:rPr>
      <w:rFonts w:ascii="B Sabon Bold" w:hAnsi="B Sabon Bold"/>
      <w:bCs/>
      <w:spacing w:val="-10"/>
      <w:kern w:val="2"/>
      <w:sz w:val="19"/>
    </w:rPr>
  </w:style>
  <w:style w:type="character" w:customStyle="1" w:styleId="Italic">
    <w:name w:val="Italic"/>
    <w:rsid w:val="00D33B72"/>
    <w:rPr>
      <w:rFonts w:ascii="I Sabon Italic" w:hAnsi="I Sabon Italic" w:cs="Sabon"/>
      <w:iCs/>
      <w:spacing w:val="-2"/>
      <w:w w:val="100"/>
      <w:sz w:val="19"/>
      <w:szCs w:val="19"/>
      <w:u w:val="none"/>
      <w:vertAlign w:val="baseline"/>
    </w:rPr>
  </w:style>
  <w:style w:type="character" w:customStyle="1" w:styleId="ProprietaryTitle">
    <w:name w:val="Proprietary Title"/>
    <w:rsid w:val="00D33B72"/>
    <w:rPr>
      <w:rFonts w:ascii="BI Sabon BoldItalic" w:hAnsi="BI Sabon BoldItalic" w:cs="Sabon"/>
      <w:bCs/>
      <w:iCs/>
      <w:color w:val="000000"/>
      <w:spacing w:val="-2"/>
      <w:w w:val="100"/>
      <w:position w:val="0"/>
      <w:sz w:val="19"/>
      <w:szCs w:val="19"/>
      <w:u w:val="none"/>
      <w:vertAlign w:val="baseline"/>
    </w:rPr>
  </w:style>
  <w:style w:type="character" w:customStyle="1" w:styleId="Superscript">
    <w:name w:val="Superscript"/>
    <w:rsid w:val="00520707"/>
    <w:rPr>
      <w:rFonts w:ascii="Sabon" w:hAnsi="Sabon" w:cs="Sabon"/>
      <w:color w:val="auto"/>
      <w:w w:val="100"/>
      <w:position w:val="8"/>
      <w:sz w:val="12"/>
      <w:szCs w:val="12"/>
      <w:u w:val="none"/>
      <w:vertAlign w:val="baseline"/>
    </w:rPr>
  </w:style>
  <w:style w:type="character" w:customStyle="1" w:styleId="Symbol">
    <w:name w:val="Symbol"/>
    <w:rsid w:val="0095061A"/>
    <w:rPr>
      <w:rFonts w:ascii="Symbol" w:hAnsi="Symbol" w:cs="Symbol"/>
      <w:color w:val="000000"/>
      <w:spacing w:val="2"/>
      <w:sz w:val="19"/>
      <w:szCs w:val="19"/>
      <w:u w:val="none"/>
      <w:vertAlign w:val="baseline"/>
    </w:rPr>
  </w:style>
  <w:style w:type="character" w:customStyle="1" w:styleId="Subscript">
    <w:name w:val="Subscript"/>
    <w:rsid w:val="00520707"/>
    <w:rPr>
      <w:rFonts w:ascii="Sabon" w:hAnsi="Sabon" w:cs="Sabon"/>
      <w:w w:val="100"/>
      <w:position w:val="-6"/>
      <w:sz w:val="12"/>
      <w:szCs w:val="12"/>
      <w:u w:val="none"/>
      <w:vertAlign w:val="baseline"/>
    </w:rPr>
  </w:style>
  <w:style w:type="character" w:customStyle="1" w:styleId="MathVariable">
    <w:name w:val="Math Variable"/>
    <w:rsid w:val="00D33B72"/>
    <w:rPr>
      <w:rFonts w:ascii="I Sabon Italic" w:hAnsi="I Sabon Italic" w:cs="Sabon"/>
      <w:iCs/>
      <w:color w:val="000000"/>
      <w:spacing w:val="0"/>
      <w:w w:val="100"/>
      <w:position w:val="0"/>
      <w:sz w:val="19"/>
      <w:szCs w:val="19"/>
      <w:u w:val="none"/>
      <w:vertAlign w:val="baseline"/>
    </w:rPr>
  </w:style>
  <w:style w:type="paragraph" w:customStyle="1" w:styleId="Code">
    <w:name w:val="Code"/>
    <w:next w:val="Noparagraphstyle"/>
    <w:link w:val="ListHeader"/>
    <w:rsid w:val="00394BC5"/>
    <w:pPr>
      <w:spacing w:before="90" w:after="90" w:line="260" w:lineRule="atLeast"/>
    </w:pPr>
    <w:rPr>
      <w:rFonts w:ascii="Courier" w:hAnsi="Courier"/>
      <w:color w:val="333333"/>
      <w:sz w:val="19"/>
    </w:rPr>
  </w:style>
  <w:style w:type="character" w:customStyle="1" w:styleId="ListHeader">
    <w:name w:val="List Header"/>
    <w:link w:val="Code"/>
    <w:rsid w:val="00394BC5"/>
    <w:rPr>
      <w:rFonts w:ascii="Courier" w:hAnsi="Courier"/>
      <w:color w:val="333333"/>
      <w:sz w:val="19"/>
    </w:rPr>
  </w:style>
  <w:style w:type="paragraph" w:customStyle="1" w:styleId="ListIndented3">
    <w:name w:val="List Indented 3"/>
    <w:next w:val="Noparagraphstyle"/>
    <w:rsid w:val="0049149C"/>
    <w:pPr>
      <w:spacing w:before="90" w:after="90" w:line="260" w:lineRule="atLeast"/>
      <w:ind w:left="1512"/>
    </w:pPr>
    <w:rPr>
      <w:rFonts w:ascii="Sabon" w:hAnsi="Sabon" w:cs="Sabon"/>
      <w:color w:val="000000"/>
      <w:spacing w:val="-2"/>
      <w:sz w:val="19"/>
      <w:lang w:eastAsia="zh-CN"/>
    </w:rPr>
  </w:style>
  <w:style w:type="paragraph" w:styleId="ListBullet3">
    <w:name w:val="List Bullet 3"/>
    <w:next w:val="Noparagraphstyle"/>
    <w:autoRedefine/>
    <w:rsid w:val="0049149C"/>
    <w:pPr>
      <w:numPr>
        <w:numId w:val="5"/>
      </w:numPr>
      <w:spacing w:before="90" w:after="90" w:line="260" w:lineRule="atLeast"/>
    </w:pPr>
    <w:rPr>
      <w:rFonts w:ascii="Sabon" w:hAnsi="Sabon" w:cs="Sabon"/>
      <w:color w:val="000000"/>
      <w:spacing w:val="-2"/>
      <w:sz w:val="19"/>
      <w:lang w:eastAsia="zh-CN"/>
    </w:rPr>
  </w:style>
  <w:style w:type="paragraph" w:styleId="ListNumber3">
    <w:name w:val="List Number 3"/>
    <w:next w:val="Noparagraphstyle"/>
    <w:rsid w:val="0049149C"/>
    <w:pPr>
      <w:numPr>
        <w:numId w:val="6"/>
      </w:numPr>
      <w:spacing w:before="90" w:after="90" w:line="260" w:lineRule="atLeast"/>
    </w:pPr>
    <w:rPr>
      <w:rFonts w:ascii="Sabon" w:hAnsi="Sabon" w:cs="Sabon"/>
      <w:color w:val="000000"/>
      <w:spacing w:val="-2"/>
      <w:sz w:val="19"/>
      <w:lang w:eastAsia="zh-CN"/>
    </w:rPr>
  </w:style>
  <w:style w:type="paragraph" w:styleId="BlockText">
    <w:name w:val="Block Text"/>
    <w:basedOn w:val="Normal"/>
    <w:rsid w:val="00826690"/>
    <w:pPr>
      <w:spacing w:after="120"/>
      <w:ind w:left="1440" w:right="1440"/>
    </w:pPr>
    <w:rPr>
      <w:spacing w:val="0"/>
    </w:rPr>
  </w:style>
  <w:style w:type="paragraph" w:customStyle="1" w:styleId="TableData">
    <w:name w:val="Table Data"/>
    <w:basedOn w:val="Noparagraphstyle"/>
    <w:next w:val="Noparagraphstyle"/>
    <w:rsid w:val="00C47780"/>
    <w:pPr>
      <w:suppressAutoHyphens/>
      <w:spacing w:line="220" w:lineRule="atLeast"/>
      <w:textAlignment w:val="baseline"/>
    </w:pPr>
    <w:rPr>
      <w:rFonts w:ascii="L Univers 45 Light" w:eastAsia="Times New Roman" w:hAnsi="L Univers 45 Light"/>
      <w:spacing w:val="2"/>
      <w:sz w:val="16"/>
      <w:szCs w:val="16"/>
      <w:lang w:eastAsia="en-US"/>
    </w:rPr>
  </w:style>
  <w:style w:type="paragraph" w:customStyle="1" w:styleId="ChapterNumber">
    <w:name w:val="Chapter Number"/>
    <w:next w:val="Noparagraphstyle"/>
    <w:rsid w:val="00D33B72"/>
    <w:rPr>
      <w:rFonts w:ascii="Univers 75 Black" w:hAnsi="Univers 75 Black" w:cs="Univers"/>
      <w:bCs/>
      <w:color w:val="000000"/>
      <w:sz w:val="30"/>
      <w:szCs w:val="36"/>
      <w:lang w:eastAsia="zh-CN"/>
    </w:rPr>
  </w:style>
  <w:style w:type="paragraph" w:customStyle="1" w:styleId="ChapterIntro2">
    <w:name w:val="Chapter Intro 2"/>
    <w:next w:val="Noparagraphstyle"/>
    <w:rsid w:val="00A2151D"/>
    <w:pPr>
      <w:spacing w:after="180" w:line="260" w:lineRule="atLeast"/>
    </w:pPr>
    <w:rPr>
      <w:rFonts w:ascii="Univers 45 Light" w:hAnsi="Univers 45 Light" w:cs="Univers"/>
      <w:color w:val="000000"/>
      <w:spacing w:val="2"/>
      <w:sz w:val="17"/>
      <w:szCs w:val="17"/>
      <w:lang w:eastAsia="zh-CN"/>
    </w:rPr>
  </w:style>
  <w:style w:type="character" w:customStyle="1" w:styleId="ListHead">
    <w:name w:val="List Head"/>
    <w:rsid w:val="000D13AF"/>
    <w:rPr>
      <w:rFonts w:ascii="Blk Univers 75" w:hAnsi="Blk Univers 75"/>
      <w:smallCaps/>
    </w:rPr>
  </w:style>
  <w:style w:type="paragraph" w:customStyle="1" w:styleId="pacData">
    <w:name w:val="pac Data"/>
    <w:basedOn w:val="Normal"/>
    <w:autoRedefine/>
    <w:qFormat/>
    <w:rsid w:val="008F20B2"/>
    <w:pPr>
      <w:tabs>
        <w:tab w:val="left" w:pos="360"/>
        <w:tab w:val="left" w:pos="2160"/>
      </w:tabs>
      <w:ind w:left="2160" w:hanging="2160"/>
    </w:pPr>
    <w:rPr>
      <w:rFonts w:ascii="Arial" w:hAnsi="Arial" w:cs="Arial"/>
    </w:rPr>
  </w:style>
  <w:style w:type="character" w:styleId="CommentReference">
    <w:name w:val="annotation reference"/>
    <w:basedOn w:val="DefaultParagraphFont"/>
    <w:rsid w:val="00B427E7"/>
    <w:rPr>
      <w:sz w:val="18"/>
      <w:szCs w:val="18"/>
    </w:rPr>
  </w:style>
  <w:style w:type="paragraph" w:styleId="CommentText">
    <w:name w:val="annotation text"/>
    <w:basedOn w:val="Normal"/>
    <w:link w:val="CommentTextChar"/>
    <w:rsid w:val="00B427E7"/>
    <w:pPr>
      <w:spacing w:line="240" w:lineRule="auto"/>
    </w:pPr>
    <w:rPr>
      <w:sz w:val="24"/>
    </w:rPr>
  </w:style>
  <w:style w:type="character" w:customStyle="1" w:styleId="CommentTextChar">
    <w:name w:val="Comment Text Char"/>
    <w:basedOn w:val="DefaultParagraphFont"/>
    <w:link w:val="CommentText"/>
    <w:rsid w:val="00B427E7"/>
    <w:rPr>
      <w:rFonts w:ascii="Sabon" w:hAnsi="Sabon" w:cs="Sabon"/>
      <w:color w:val="000000"/>
      <w:spacing w:val="-2"/>
      <w:lang w:eastAsia="zh-CN"/>
    </w:rPr>
  </w:style>
  <w:style w:type="paragraph" w:styleId="CommentSubject">
    <w:name w:val="annotation subject"/>
    <w:basedOn w:val="CommentText"/>
    <w:next w:val="CommentText"/>
    <w:link w:val="CommentSubjectChar"/>
    <w:rsid w:val="00B427E7"/>
    <w:rPr>
      <w:b/>
      <w:bCs/>
      <w:sz w:val="20"/>
      <w:szCs w:val="20"/>
    </w:rPr>
  </w:style>
  <w:style w:type="character" w:customStyle="1" w:styleId="CommentSubjectChar">
    <w:name w:val="Comment Subject Char"/>
    <w:basedOn w:val="CommentTextChar"/>
    <w:link w:val="CommentSubject"/>
    <w:rsid w:val="00B427E7"/>
    <w:rPr>
      <w:b/>
      <w:bCs/>
      <w:sz w:val="20"/>
      <w:szCs w:val="20"/>
    </w:rPr>
  </w:style>
  <w:style w:type="paragraph" w:styleId="BalloonText">
    <w:name w:val="Balloon Text"/>
    <w:basedOn w:val="Normal"/>
    <w:link w:val="BalloonTextChar"/>
    <w:rsid w:val="00B427E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427E7"/>
    <w:rPr>
      <w:rFonts w:ascii="Lucida Grande" w:hAnsi="Lucida Grande" w:cs="Sabon"/>
      <w:color w:val="000000"/>
      <w:spacing w:val="-2"/>
      <w:sz w:val="18"/>
      <w:szCs w:val="18"/>
      <w:lang w:eastAsia="zh-CN"/>
    </w:rPr>
  </w:style>
  <w:style w:type="paragraph" w:styleId="NormalWeb">
    <w:name w:val="Normal (Web)"/>
    <w:basedOn w:val="Normal"/>
    <w:uiPriority w:val="99"/>
    <w:rsid w:val="00F40FE6"/>
    <w:pPr>
      <w:widowControl/>
      <w:autoSpaceDE/>
      <w:autoSpaceDN/>
      <w:adjustRightInd/>
      <w:spacing w:beforeLines="1" w:afterLines="1" w:line="240" w:lineRule="auto"/>
      <w:textAlignment w:val="auto"/>
    </w:pPr>
    <w:rPr>
      <w:rFonts w:ascii="Times" w:hAnsi="Times" w:cs="Times New Roman"/>
      <w:color w:val="auto"/>
      <w:spacing w:val="0"/>
      <w:szCs w:val="20"/>
      <w:lang w:eastAsia="en-US"/>
    </w:rPr>
  </w:style>
  <w:style w:type="character" w:customStyle="1" w:styleId="caps">
    <w:name w:val="caps"/>
    <w:basedOn w:val="DefaultParagraphFont"/>
    <w:rsid w:val="00F40FE6"/>
  </w:style>
  <w:style w:type="character" w:styleId="Strong">
    <w:name w:val="Strong"/>
    <w:basedOn w:val="DefaultParagraphFont"/>
    <w:uiPriority w:val="22"/>
    <w:rsid w:val="00F40FE6"/>
    <w:rPr>
      <w:b/>
    </w:rPr>
  </w:style>
  <w:style w:type="character" w:styleId="Emphasis">
    <w:name w:val="Emphasis"/>
    <w:basedOn w:val="DefaultParagraphFont"/>
    <w:uiPriority w:val="20"/>
    <w:rsid w:val="00F40FE6"/>
    <w:rPr>
      <w:i/>
    </w:rPr>
  </w:style>
  <w:style w:type="paragraph" w:customStyle="1" w:styleId="ContactInformation">
    <w:name w:val="Contact Information"/>
    <w:basedOn w:val="Normal"/>
    <w:autoRedefine/>
    <w:qFormat/>
    <w:rsid w:val="00E22B70"/>
    <w:rPr>
      <w:sz w:val="21"/>
    </w:rPr>
  </w:style>
  <w:style w:type="table" w:styleId="TableGrid">
    <w:name w:val="Table Grid"/>
    <w:basedOn w:val="TableNormal"/>
    <w:rsid w:val="00E64A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5A2C"/>
    <w:rPr>
      <w:color w:val="0000FF" w:themeColor="hyperlink"/>
      <w:u w:val="single"/>
    </w:rPr>
  </w:style>
  <w:style w:type="character" w:styleId="FollowedHyperlink">
    <w:name w:val="FollowedHyperlink"/>
    <w:basedOn w:val="DefaultParagraphFont"/>
    <w:rsid w:val="007C5A2C"/>
    <w:rPr>
      <w:color w:val="800080" w:themeColor="followedHyperlink"/>
      <w:u w:val="single"/>
    </w:rPr>
  </w:style>
  <w:style w:type="paragraph" w:customStyle="1" w:styleId="Normal2">
    <w:name w:val="Normal2"/>
    <w:basedOn w:val="Normal"/>
    <w:next w:val="Normal"/>
    <w:autoRedefine/>
    <w:qFormat/>
    <w:rsid w:val="006F2C2A"/>
    <w:rPr>
      <w:color w:val="365F91" w:themeColor="accent1" w:themeShade="BF"/>
    </w:rPr>
  </w:style>
  <w:style w:type="paragraph" w:customStyle="1" w:styleId="Normal20">
    <w:name w:val="Normal 2"/>
    <w:basedOn w:val="Noparagraphstyle"/>
    <w:uiPriority w:val="99"/>
    <w:rsid w:val="00A4510D"/>
    <w:pPr>
      <w:suppressAutoHyphens/>
      <w:spacing w:before="90" w:after="90" w:line="240" w:lineRule="atLeast"/>
    </w:pPr>
    <w:rPr>
      <w:rFonts w:ascii="Sabon-Roman" w:hAnsi="Sabon-Roman" w:cs="Sabon-Roman"/>
      <w:spacing w:val="-2"/>
      <w:sz w:val="18"/>
      <w:szCs w:val="18"/>
      <w:lang w:eastAsia="en-US"/>
    </w:rPr>
  </w:style>
  <w:style w:type="character" w:customStyle="1" w:styleId="WW8Num2z0">
    <w:name w:val="WW8Num2z0"/>
    <w:rsid w:val="006820E4"/>
    <w:rPr>
      <w:rFonts w:ascii="Symbol" w:hAnsi="Symbol"/>
      <w:sz w:val="18"/>
    </w:rPr>
  </w:style>
  <w:style w:type="character" w:customStyle="1" w:styleId="Absatz-Standardschriftart">
    <w:name w:val="Absatz-Standardschriftart"/>
    <w:rsid w:val="006820E4"/>
  </w:style>
  <w:style w:type="character" w:customStyle="1" w:styleId="WW8Num1z0">
    <w:name w:val="WW8Num1z0"/>
    <w:rsid w:val="006820E4"/>
    <w:rPr>
      <w:rFonts w:ascii="Symbol" w:hAnsi="Symbol"/>
      <w:sz w:val="18"/>
    </w:rPr>
  </w:style>
  <w:style w:type="character" w:customStyle="1" w:styleId="WW-Absatz-Standardschriftart">
    <w:name w:val="WW-Absatz-Standardschriftart"/>
    <w:rsid w:val="006820E4"/>
  </w:style>
  <w:style w:type="character" w:customStyle="1" w:styleId="WW-Absatz-Standardschriftart1">
    <w:name w:val="WW-Absatz-Standardschriftart1"/>
    <w:rsid w:val="006820E4"/>
  </w:style>
  <w:style w:type="character" w:customStyle="1" w:styleId="Bullets">
    <w:name w:val="Bullets"/>
    <w:rsid w:val="006820E4"/>
    <w:rPr>
      <w:rFonts w:ascii="StarSymbol" w:eastAsia="StarSymbol" w:hAnsi="StarSymbol" w:cs="StarSymbol"/>
      <w:sz w:val="18"/>
      <w:szCs w:val="18"/>
    </w:rPr>
  </w:style>
  <w:style w:type="paragraph" w:customStyle="1" w:styleId="a">
    <w:basedOn w:val="Normal"/>
    <w:next w:val="BodyText"/>
    <w:rsid w:val="006820E4"/>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NumberingSymbols">
    <w:name w:val="Numbering Symbols"/>
    <w:rsid w:val="006820E4"/>
  </w:style>
  <w:style w:type="paragraph" w:customStyle="1" w:styleId="Heading">
    <w:name w:val="Heading"/>
    <w:basedOn w:val="Normal"/>
    <w:next w:val="BodyText"/>
    <w:rsid w:val="006820E4"/>
    <w:pPr>
      <w:keepNext/>
      <w:suppressAutoHyphens/>
      <w:autoSpaceDE/>
      <w:autoSpaceDN/>
      <w:adjustRightInd/>
      <w:spacing w:before="240" w:after="120" w:line="240" w:lineRule="auto"/>
      <w:textAlignment w:val="auto"/>
    </w:pPr>
    <w:rPr>
      <w:rFonts w:ascii="Arial" w:eastAsia="MS Mincho" w:hAnsi="Arial" w:cs="Tahoma"/>
      <w:color w:val="auto"/>
      <w:spacing w:val="0"/>
      <w:sz w:val="28"/>
      <w:szCs w:val="28"/>
    </w:rPr>
  </w:style>
  <w:style w:type="paragraph" w:styleId="List">
    <w:name w:val="List"/>
    <w:basedOn w:val="BodyText"/>
    <w:rsid w:val="006820E4"/>
    <w:pPr>
      <w:suppressAutoHyphens/>
      <w:autoSpaceDE/>
      <w:autoSpaceDN/>
      <w:adjustRightInd/>
      <w:spacing w:before="0" w:line="240" w:lineRule="auto"/>
      <w:textAlignment w:val="auto"/>
    </w:pPr>
    <w:rPr>
      <w:rFonts w:ascii="Times New Roman" w:eastAsia="Tahoma" w:hAnsi="Times New Roman" w:cs="Times New Roman"/>
      <w:color w:val="auto"/>
      <w:spacing w:val="0"/>
      <w:sz w:val="24"/>
    </w:rPr>
  </w:style>
  <w:style w:type="paragraph" w:customStyle="1" w:styleId="Index">
    <w:name w:val="Index"/>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Contents">
    <w:name w:val="Table Contents"/>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Heading">
    <w:name w:val="Table Heading"/>
    <w:basedOn w:val="TableContents"/>
    <w:rsid w:val="006820E4"/>
    <w:pPr>
      <w:jc w:val="center"/>
    </w:pPr>
    <w:rPr>
      <w:b/>
      <w:bCs/>
    </w:rPr>
  </w:style>
  <w:style w:type="paragraph" w:styleId="Footer">
    <w:name w:val="footer"/>
    <w:basedOn w:val="Normal"/>
    <w:link w:val="Foot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FooterChar">
    <w:name w:val="Footer Char"/>
    <w:basedOn w:val="DefaultParagraphFont"/>
    <w:link w:val="Footer"/>
    <w:rsid w:val="006820E4"/>
    <w:rPr>
      <w:rFonts w:eastAsia="Tahoma"/>
    </w:rPr>
  </w:style>
  <w:style w:type="character" w:styleId="PageNumber">
    <w:name w:val="page number"/>
    <w:basedOn w:val="DefaultParagraphFont"/>
    <w:rsid w:val="006820E4"/>
  </w:style>
  <w:style w:type="paragraph" w:styleId="Header">
    <w:name w:val="header"/>
    <w:basedOn w:val="Normal"/>
    <w:link w:val="Head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HeaderChar">
    <w:name w:val="Header Char"/>
    <w:basedOn w:val="DefaultParagraphFont"/>
    <w:link w:val="Header"/>
    <w:rsid w:val="006820E4"/>
    <w:rPr>
      <w:rFonts w:eastAsia="Tahoma"/>
    </w:rPr>
  </w:style>
  <w:style w:type="paragraph" w:styleId="BodyText">
    <w:name w:val="Body Text"/>
    <w:basedOn w:val="Normal"/>
    <w:link w:val="BodyTextChar"/>
    <w:rsid w:val="006820E4"/>
    <w:pPr>
      <w:spacing w:after="120"/>
    </w:pPr>
  </w:style>
  <w:style w:type="character" w:customStyle="1" w:styleId="BodyTextChar">
    <w:name w:val="Body Text Char"/>
    <w:basedOn w:val="DefaultParagraphFont"/>
    <w:link w:val="BodyText"/>
    <w:rsid w:val="006820E4"/>
    <w:rPr>
      <w:rFonts w:ascii="Sabon" w:hAnsi="Sabon" w:cs="Sabon"/>
      <w:color w:val="000000"/>
      <w:spacing w:val="-2"/>
      <w:sz w:val="20"/>
      <w:lang w:eastAsia="zh-CN"/>
    </w:rPr>
  </w:style>
  <w:style w:type="paragraph" w:customStyle="1" w:styleId="a0">
    <w:basedOn w:val="Normal"/>
    <w:next w:val="BodyText"/>
    <w:rsid w:val="00B03A7F"/>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1">
    <w:basedOn w:val="Normal"/>
    <w:next w:val="BodyText"/>
    <w:rsid w:val="00C2488A"/>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2">
    <w:basedOn w:val="Normal"/>
    <w:next w:val="BodyText"/>
    <w:rsid w:val="000A60BB"/>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3">
    <w:basedOn w:val="Normal"/>
    <w:next w:val="BodyText"/>
    <w:rsid w:val="00A94520"/>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Heading2Char">
    <w:name w:val="Heading 2 Char"/>
    <w:basedOn w:val="DefaultParagraphFont"/>
    <w:link w:val="Heading2"/>
    <w:rsid w:val="00356DE2"/>
    <w:rPr>
      <w:rFonts w:ascii="Univers 65 Bold" w:hAnsi="Univers 65 Bold" w:cs="Univers"/>
      <w:bCs/>
      <w:color w:val="000000"/>
      <w:lang w:eastAsia="zh-CN"/>
    </w:rPr>
  </w:style>
</w:styles>
</file>

<file path=word/webSettings.xml><?xml version="1.0" encoding="utf-8"?>
<w:webSettings xmlns:r="http://schemas.openxmlformats.org/officeDocument/2006/relationships" xmlns:w="http://schemas.openxmlformats.org/wordprocessingml/2006/main">
  <w:divs>
    <w:div w:id="11345787">
      <w:bodyDiv w:val="1"/>
      <w:marLeft w:val="0"/>
      <w:marRight w:val="0"/>
      <w:marTop w:val="0"/>
      <w:marBottom w:val="0"/>
      <w:divBdr>
        <w:top w:val="none" w:sz="0" w:space="0" w:color="auto"/>
        <w:left w:val="none" w:sz="0" w:space="0" w:color="auto"/>
        <w:bottom w:val="none" w:sz="0" w:space="0" w:color="auto"/>
        <w:right w:val="none" w:sz="0" w:space="0" w:color="auto"/>
      </w:divBdr>
    </w:div>
    <w:div w:id="298220288">
      <w:bodyDiv w:val="1"/>
      <w:marLeft w:val="0"/>
      <w:marRight w:val="0"/>
      <w:marTop w:val="0"/>
      <w:marBottom w:val="0"/>
      <w:divBdr>
        <w:top w:val="none" w:sz="0" w:space="0" w:color="auto"/>
        <w:left w:val="none" w:sz="0" w:space="0" w:color="auto"/>
        <w:bottom w:val="none" w:sz="0" w:space="0" w:color="auto"/>
        <w:right w:val="none" w:sz="0" w:space="0" w:color="auto"/>
      </w:divBdr>
    </w:div>
    <w:div w:id="1291670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coutinho@fullsail.com" TargetMode="External"/><Relationship Id="rId6" Type="http://schemas.openxmlformats.org/officeDocument/2006/relationships/hyperlink" Target="mailto:fsmcoutinho@gmail.com" TargetMode="External"/><Relationship Id="rId7" Type="http://schemas.openxmlformats.org/officeDocument/2006/relationships/hyperlink" Target="https://docs.google.com/spreadsheet/ccc?key=0AhFLFEj_TAlgdFR4bzlkb0NYMVVSNTFYU1BkV3p6Qmc&amp;usp=drive_we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eiselman:Library:Application%20Support:Microsoft:Office:User%20Templates:My%20Templates:Course_Manual_07_22_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Course_Manual_07_22_04.dotx</Template>
  <TotalTime>0</TotalTime>
  <Pages>7</Pages>
  <Words>1685</Words>
  <Characters>9610</Characters>
  <Application>Microsoft Macintosh Word</Application>
  <DocSecurity>0</DocSecurity>
  <Lines>80</Lines>
  <Paragraphs>19</Paragraphs>
  <ScaleCrop>false</ScaleCrop>
  <Manager/>
  <Company>Full Sail</Company>
  <LinksUpToDate>false</LinksUpToDate>
  <CharactersWithSpaces>11801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dc:title>
  <dc:subject/>
  <dc:creator>James</dc:creator>
  <cp:keywords/>
  <dc:description/>
  <cp:lastModifiedBy>Full Sail</cp:lastModifiedBy>
  <cp:revision>2</cp:revision>
  <cp:lastPrinted>1601-01-01T00:00:00Z</cp:lastPrinted>
  <dcterms:created xsi:type="dcterms:W3CDTF">2014-08-20T18:09:00Z</dcterms:created>
  <dcterms:modified xsi:type="dcterms:W3CDTF">2014-08-20T18:09:00Z</dcterms:modified>
  <cp:category/>
</cp:coreProperties>
</file>